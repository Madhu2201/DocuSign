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F492" w14:textId="783466D4" w:rsidR="002021A0" w:rsidRPr="002021A0" w:rsidRDefault="00FE0572" w:rsidP="00293782">
      <w:pPr>
        <w:pStyle w:val="Graphicsanchor"/>
      </w:pPr>
      <w:r>
        <w:rPr>
          <w:noProof/>
        </w:rPr>
        <mc:AlternateContent>
          <mc:Choice Requires="wpg">
            <w:drawing>
              <wp:anchor distT="0" distB="0" distL="114300" distR="114300" simplePos="0" relativeHeight="251653136" behindDoc="1" locked="1" layoutInCell="1" allowOverlap="1" wp14:anchorId="466D63B1" wp14:editId="39DDD776">
                <wp:simplePos x="0" y="0"/>
                <wp:positionH relativeFrom="page">
                  <wp:align>left</wp:align>
                </wp:positionH>
                <wp:positionV relativeFrom="page">
                  <wp:align>bottom</wp:align>
                </wp:positionV>
                <wp:extent cx="7772400" cy="8997315"/>
                <wp:effectExtent l="0" t="0" r="19050" b="32385"/>
                <wp:wrapNone/>
                <wp:docPr id="711070954" name="Group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8997315"/>
                          <a:chOff x="0" y="0"/>
                          <a:chExt cx="7772400" cy="8997696"/>
                        </a:xfrm>
                      </wpg:grpSpPr>
                      <wps:wsp>
                        <wps:cNvPr id="1709640877" name="Straight Connector 1709640877"/>
                        <wps:cNvCnPr/>
                        <wps:spPr>
                          <a:xfrm>
                            <a:off x="2348345" y="0"/>
                            <a:ext cx="0" cy="8997696"/>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3428260" name="Straight Connector 203428260"/>
                        <wps:cNvCnPr/>
                        <wps:spPr>
                          <a:xfrm flipH="1">
                            <a:off x="0" y="2008909"/>
                            <a:ext cx="7772400"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818101523" name="Straight Connector 1818101523"/>
                        <wps:cNvCnPr/>
                        <wps:spPr>
                          <a:xfrm flipH="1">
                            <a:off x="0" y="5306291"/>
                            <a:ext cx="2350008" cy="0"/>
                          </a:xfrm>
                          <a:prstGeom prst="line">
                            <a:avLst/>
                          </a:prstGeom>
                          <a:ln w="9525">
                            <a:solidFill>
                              <a:schemeClr val="bg1">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0B9D9C7" id="Group 14" o:spid="_x0000_s1026" alt="&quot;&quot;" style="position:absolute;margin-left:0;margin-top:0;width:612pt;height:708.45pt;z-index:-251663344;mso-position-horizontal:left;mso-position-horizontal-relative:page;mso-position-vertical:bottom;mso-position-vertical-relative:page;mso-height-relative:margin" coordsize="77724,8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">
                <v:line id="Straight Connector 1709640877" o:spid="_x0000_s1027" style="position:absolute;visibility:visible;mso-wrap-style:square" from="23483,0" to="23483,89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" strokecolor="#bfbfbf [2412]">
                  <v:stroke joinstyle="miter"/>
                </v:line>
                <v:line id="Straight Connector 203428260" o:spid="_x0000_s1028" style="position:absolute;flip:x;visibility:visible;mso-wrap-style:square" from="0,20089" to="77724,2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" strokecolor="#bfbfbf [2412]">
                  <v:stroke joinstyle="miter"/>
                </v:line>
                <v:line id="Straight Connector 1818101523" o:spid="_x0000_s1029" style="position:absolute;flip:x;visibility:visible;mso-wrap-style:square" from="0,53062" to="23500,5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" strokecolor="#bfbfbf [2412]">
                  <v:stroke joinstyle="miter"/>
                </v:line>
                <w10:wrap anchorx="page" anchory="page"/>
                <w10:anchorlock/>
              </v:group>
            </w:pict>
          </mc:Fallback>
        </mc:AlternateContent>
      </w:r>
      <w:r w:rsidR="002021A0" w:rsidRPr="002021A0">
        <w:rPr>
          <w:noProof/>
        </w:rPr>
        <mc:AlternateContent>
          <mc:Choice Requires="wps">
            <w:drawing>
              <wp:anchor distT="0" distB="0" distL="114300" distR="114300" simplePos="0" relativeHeight="251663377" behindDoc="0" locked="1" layoutInCell="1" allowOverlap="1" wp14:anchorId="7C2A9440" wp14:editId="0D59C85B">
                <wp:simplePos x="0" y="0"/>
                <wp:positionH relativeFrom="page">
                  <wp:posOffset>289560</wp:posOffset>
                </wp:positionH>
                <wp:positionV relativeFrom="page">
                  <wp:posOffset>3223260</wp:posOffset>
                </wp:positionV>
                <wp:extent cx="1977390" cy="278701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77390" cy="2787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E13900" w14:textId="00620E64" w:rsidR="0079613E" w:rsidRPr="0079613E" w:rsidRDefault="00017F0D" w:rsidP="0079613E">
                            <w:pPr>
                              <w:pStyle w:val="Heading1"/>
                            </w:pPr>
                            <w:r>
                              <w:t xml:space="preserve"> </w:t>
                            </w:r>
                            <w:r w:rsidR="008E10F2">
                              <w:t>key skills</w:t>
                            </w:r>
                          </w:p>
                          <w:p w14:paraId="21BD3745" w14:textId="34B2340F" w:rsidR="00955923" w:rsidRDefault="00017F0D" w:rsidP="00955923">
                            <w:pPr>
                              <w:pStyle w:val="List"/>
                              <w:rPr>
                                <w:b/>
                                <w:bCs/>
                              </w:rPr>
                            </w:pPr>
                            <w:r>
                              <w:rPr>
                                <w:b/>
                                <w:bCs/>
                              </w:rPr>
                              <w:t xml:space="preserve">  </w:t>
                            </w:r>
                            <w:r w:rsidR="00955923">
                              <w:rPr>
                                <w:b/>
                                <w:bCs/>
                              </w:rPr>
                              <w:t xml:space="preserve">Frontend </w:t>
                            </w:r>
                          </w:p>
                          <w:p w14:paraId="72FE0DDB" w14:textId="394611B9" w:rsidR="00955923" w:rsidRPr="008E10F2" w:rsidRDefault="00955923" w:rsidP="00955923">
                            <w:pPr>
                              <w:pStyle w:val="List"/>
                              <w:ind w:left="357" w:firstLine="0"/>
                              <w:textboxTightWrap w:val="allLines"/>
                            </w:pPr>
                            <w:r>
                              <w:t>HTML</w:t>
                            </w:r>
                            <w:r w:rsidRPr="008E10F2">
                              <w:t>,</w:t>
                            </w:r>
                            <w:r>
                              <w:t xml:space="preserve"> CSS</w:t>
                            </w:r>
                            <w:r w:rsidRPr="008E10F2">
                              <w:t>,</w:t>
                            </w:r>
                            <w:r>
                              <w:t xml:space="preserve"> </w:t>
                            </w:r>
                            <w:r>
                              <w:t>Javascript</w:t>
                            </w:r>
                            <w:r>
                              <w:t xml:space="preserve">, </w:t>
                            </w:r>
                            <w:r>
                              <w:t>React.js</w:t>
                            </w:r>
                            <w:r w:rsidRPr="008E10F2">
                              <w:t>,</w:t>
                            </w:r>
                            <w:r>
                              <w:t xml:space="preserve"> Bootstrap</w:t>
                            </w:r>
                          </w:p>
                          <w:p w14:paraId="4235EDA9" w14:textId="6AB284E1" w:rsidR="008E10F2" w:rsidRDefault="00017F0D" w:rsidP="000B1681">
                            <w:pPr>
                              <w:pStyle w:val="List"/>
                              <w:rPr>
                                <w:b/>
                                <w:bCs/>
                              </w:rPr>
                            </w:pPr>
                            <w:r>
                              <w:rPr>
                                <w:b/>
                                <w:bCs/>
                              </w:rPr>
                              <w:t xml:space="preserve">  </w:t>
                            </w:r>
                            <w:r w:rsidR="008E10F2">
                              <w:rPr>
                                <w:b/>
                                <w:bCs/>
                              </w:rPr>
                              <w:t>Backend</w:t>
                            </w:r>
                          </w:p>
                          <w:p w14:paraId="1915E53F" w14:textId="414DD9DC" w:rsidR="008E10F2" w:rsidRPr="008E10F2" w:rsidRDefault="008E10F2" w:rsidP="00955923">
                            <w:pPr>
                              <w:pStyle w:val="List"/>
                              <w:ind w:left="357" w:firstLine="0"/>
                              <w:textboxTightWrap w:val="allLines"/>
                            </w:pPr>
                            <w:r w:rsidRPr="008E10F2">
                              <w:t>Mongoose,</w:t>
                            </w:r>
                            <w:r w:rsidR="00955923">
                              <w:t xml:space="preserve"> </w:t>
                            </w:r>
                            <w:r w:rsidRPr="008E10F2">
                              <w:t>MongoDB,</w:t>
                            </w:r>
                            <w:r w:rsidR="00955923">
                              <w:t xml:space="preserve"> </w:t>
                            </w:r>
                            <w:r w:rsidRPr="008E10F2">
                              <w:t>Node.js</w:t>
                            </w:r>
                            <w:r w:rsidR="00955923">
                              <w:t xml:space="preserve">, </w:t>
                            </w:r>
                            <w:r w:rsidRPr="008E10F2">
                              <w:t>Express,</w:t>
                            </w:r>
                            <w:r w:rsidR="00955923">
                              <w:t xml:space="preserve"> </w:t>
                            </w:r>
                            <w:r w:rsidRPr="008E10F2">
                              <w:t>Nodemailer</w:t>
                            </w:r>
                          </w:p>
                          <w:p w14:paraId="46C5B885" w14:textId="74D7B1EA" w:rsidR="008E10F2" w:rsidRDefault="00017F0D" w:rsidP="008E10F2">
                            <w:pPr>
                              <w:pStyle w:val="List"/>
                              <w:ind w:left="357" w:hanging="357"/>
                              <w:textboxTightWrap w:val="allLines"/>
                              <w:rPr>
                                <w:b/>
                                <w:bCs/>
                              </w:rPr>
                            </w:pPr>
                            <w:r>
                              <w:rPr>
                                <w:b/>
                                <w:bCs/>
                              </w:rPr>
                              <w:t xml:space="preserve">  </w:t>
                            </w:r>
                            <w:r w:rsidR="00955923">
                              <w:rPr>
                                <w:b/>
                                <w:bCs/>
                              </w:rPr>
                              <w:t>Tools &amp; DevOps:</w:t>
                            </w:r>
                          </w:p>
                          <w:p w14:paraId="15DC146B" w14:textId="02F96B0A" w:rsidR="00955923" w:rsidRPr="00955923" w:rsidRDefault="00955923" w:rsidP="00955923">
                            <w:pPr>
                              <w:pStyle w:val="List"/>
                              <w:ind w:left="357" w:firstLine="0"/>
                              <w:textboxTightWrap w:val="allLines"/>
                            </w:pPr>
                            <w:r w:rsidRPr="00955923">
                              <w:t>Github,</w:t>
                            </w:r>
                            <w:r>
                              <w:t xml:space="preserve"> </w:t>
                            </w:r>
                            <w:r w:rsidRPr="00955923">
                              <w:t>postma</w:t>
                            </w:r>
                            <w:r>
                              <w:t>n</w:t>
                            </w:r>
                            <w:r w:rsidRPr="00955923">
                              <w:t>,</w:t>
                            </w:r>
                            <w:r>
                              <w:t xml:space="preserve"> </w:t>
                            </w:r>
                            <w:r w:rsidRPr="00955923">
                              <w:t>Netlify</w:t>
                            </w:r>
                          </w:p>
                          <w:p w14:paraId="713927A7" w14:textId="2601676C" w:rsidR="00955923" w:rsidRDefault="00017F0D" w:rsidP="008E10F2">
                            <w:pPr>
                              <w:pStyle w:val="List"/>
                              <w:ind w:left="357" w:hanging="357"/>
                              <w:textboxTightWrap w:val="allLines"/>
                              <w:rPr>
                                <w:b/>
                                <w:bCs/>
                              </w:rPr>
                            </w:pPr>
                            <w:r>
                              <w:rPr>
                                <w:b/>
                                <w:bCs/>
                              </w:rPr>
                              <w:t xml:space="preserve">  </w:t>
                            </w:r>
                            <w:r w:rsidR="00955923">
                              <w:rPr>
                                <w:b/>
                                <w:bCs/>
                              </w:rPr>
                              <w:t>Testing &amp; Security</w:t>
                            </w:r>
                          </w:p>
                          <w:p w14:paraId="253EAC96" w14:textId="19ED0F81" w:rsidR="00955923" w:rsidRPr="00955923" w:rsidRDefault="00955923" w:rsidP="00955923">
                            <w:pPr>
                              <w:pStyle w:val="List"/>
                              <w:ind w:left="357" w:firstLine="0"/>
                              <w:textboxTightWrap w:val="allLines"/>
                            </w:pPr>
                            <w:r w:rsidRPr="00955923">
                              <w:t>JWT,Bcrypt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A9440" id="_x0000_t202" coordsize="21600,21600" o:spt="202" path="m,l,21600r21600,l21600,xe">
                <v:stroke joinstyle="miter"/>
                <v:path gradientshapeok="t" o:connecttype="rect"/>
              </v:shapetype>
              <v:shape id="Text Box 12" o:spid="_x0000_s1026" type="#_x0000_t202" style="position:absolute;margin-left:22.8pt;margin-top:253.8pt;width:155.7pt;height:219.45pt;z-index:25166337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" filled="f" stroked="f">
                <v:textbox>
                  <w:txbxContent>
                    <w:p w14:paraId="68E13900" w14:textId="00620E64" w:rsidR="0079613E" w:rsidRPr="0079613E" w:rsidRDefault="00017F0D" w:rsidP="0079613E">
                      <w:pPr>
                        <w:pStyle w:val="Heading1"/>
                      </w:pPr>
                      <w:r>
                        <w:t xml:space="preserve"> </w:t>
                      </w:r>
                      <w:r w:rsidR="008E10F2">
                        <w:t>key skills</w:t>
                      </w:r>
                    </w:p>
                    <w:p w14:paraId="21BD3745" w14:textId="34B2340F" w:rsidR="00955923" w:rsidRDefault="00017F0D" w:rsidP="00955923">
                      <w:pPr>
                        <w:pStyle w:val="List"/>
                        <w:rPr>
                          <w:b/>
                          <w:bCs/>
                        </w:rPr>
                      </w:pPr>
                      <w:r>
                        <w:rPr>
                          <w:b/>
                          <w:bCs/>
                        </w:rPr>
                        <w:t xml:space="preserve">  </w:t>
                      </w:r>
                      <w:r w:rsidR="00955923">
                        <w:rPr>
                          <w:b/>
                          <w:bCs/>
                        </w:rPr>
                        <w:t xml:space="preserve">Frontend </w:t>
                      </w:r>
                    </w:p>
                    <w:p w14:paraId="72FE0DDB" w14:textId="394611B9" w:rsidR="00955923" w:rsidRPr="008E10F2" w:rsidRDefault="00955923" w:rsidP="00955923">
                      <w:pPr>
                        <w:pStyle w:val="List"/>
                        <w:ind w:left="357" w:firstLine="0"/>
                        <w:textboxTightWrap w:val="allLines"/>
                      </w:pPr>
                      <w:r>
                        <w:t>HTML</w:t>
                      </w:r>
                      <w:r w:rsidRPr="008E10F2">
                        <w:t>,</w:t>
                      </w:r>
                      <w:r>
                        <w:t xml:space="preserve"> CSS</w:t>
                      </w:r>
                      <w:r w:rsidRPr="008E10F2">
                        <w:t>,</w:t>
                      </w:r>
                      <w:r>
                        <w:t xml:space="preserve"> </w:t>
                      </w:r>
                      <w:r>
                        <w:t>Javascript</w:t>
                      </w:r>
                      <w:r>
                        <w:t xml:space="preserve">, </w:t>
                      </w:r>
                      <w:r>
                        <w:t>React.js</w:t>
                      </w:r>
                      <w:r w:rsidRPr="008E10F2">
                        <w:t>,</w:t>
                      </w:r>
                      <w:r>
                        <w:t xml:space="preserve"> Bootstrap</w:t>
                      </w:r>
                    </w:p>
                    <w:p w14:paraId="4235EDA9" w14:textId="6AB284E1" w:rsidR="008E10F2" w:rsidRDefault="00017F0D" w:rsidP="000B1681">
                      <w:pPr>
                        <w:pStyle w:val="List"/>
                        <w:rPr>
                          <w:b/>
                          <w:bCs/>
                        </w:rPr>
                      </w:pPr>
                      <w:r>
                        <w:rPr>
                          <w:b/>
                          <w:bCs/>
                        </w:rPr>
                        <w:t xml:space="preserve">  </w:t>
                      </w:r>
                      <w:r w:rsidR="008E10F2">
                        <w:rPr>
                          <w:b/>
                          <w:bCs/>
                        </w:rPr>
                        <w:t>Backend</w:t>
                      </w:r>
                    </w:p>
                    <w:p w14:paraId="1915E53F" w14:textId="414DD9DC" w:rsidR="008E10F2" w:rsidRPr="008E10F2" w:rsidRDefault="008E10F2" w:rsidP="00955923">
                      <w:pPr>
                        <w:pStyle w:val="List"/>
                        <w:ind w:left="357" w:firstLine="0"/>
                        <w:textboxTightWrap w:val="allLines"/>
                      </w:pPr>
                      <w:r w:rsidRPr="008E10F2">
                        <w:t>Mongoose,</w:t>
                      </w:r>
                      <w:r w:rsidR="00955923">
                        <w:t xml:space="preserve"> </w:t>
                      </w:r>
                      <w:r w:rsidRPr="008E10F2">
                        <w:t>MongoDB,</w:t>
                      </w:r>
                      <w:r w:rsidR="00955923">
                        <w:t xml:space="preserve"> </w:t>
                      </w:r>
                      <w:r w:rsidRPr="008E10F2">
                        <w:t>Node.js</w:t>
                      </w:r>
                      <w:r w:rsidR="00955923">
                        <w:t xml:space="preserve">, </w:t>
                      </w:r>
                      <w:r w:rsidRPr="008E10F2">
                        <w:t>Express,</w:t>
                      </w:r>
                      <w:r w:rsidR="00955923">
                        <w:t xml:space="preserve"> </w:t>
                      </w:r>
                      <w:r w:rsidRPr="008E10F2">
                        <w:t>Nodemailer</w:t>
                      </w:r>
                    </w:p>
                    <w:p w14:paraId="46C5B885" w14:textId="74D7B1EA" w:rsidR="008E10F2" w:rsidRDefault="00017F0D" w:rsidP="008E10F2">
                      <w:pPr>
                        <w:pStyle w:val="List"/>
                        <w:ind w:left="357" w:hanging="357"/>
                        <w:textboxTightWrap w:val="allLines"/>
                        <w:rPr>
                          <w:b/>
                          <w:bCs/>
                        </w:rPr>
                      </w:pPr>
                      <w:r>
                        <w:rPr>
                          <w:b/>
                          <w:bCs/>
                        </w:rPr>
                        <w:t xml:space="preserve">  </w:t>
                      </w:r>
                      <w:r w:rsidR="00955923">
                        <w:rPr>
                          <w:b/>
                          <w:bCs/>
                        </w:rPr>
                        <w:t>Tools &amp; DevOps:</w:t>
                      </w:r>
                    </w:p>
                    <w:p w14:paraId="15DC146B" w14:textId="02F96B0A" w:rsidR="00955923" w:rsidRPr="00955923" w:rsidRDefault="00955923" w:rsidP="00955923">
                      <w:pPr>
                        <w:pStyle w:val="List"/>
                        <w:ind w:left="357" w:firstLine="0"/>
                        <w:textboxTightWrap w:val="allLines"/>
                      </w:pPr>
                      <w:r w:rsidRPr="00955923">
                        <w:t>Github,</w:t>
                      </w:r>
                      <w:r>
                        <w:t xml:space="preserve"> </w:t>
                      </w:r>
                      <w:r w:rsidRPr="00955923">
                        <w:t>postma</w:t>
                      </w:r>
                      <w:r>
                        <w:t>n</w:t>
                      </w:r>
                      <w:r w:rsidRPr="00955923">
                        <w:t>,</w:t>
                      </w:r>
                      <w:r>
                        <w:t xml:space="preserve"> </w:t>
                      </w:r>
                      <w:r w:rsidRPr="00955923">
                        <w:t>Netlify</w:t>
                      </w:r>
                    </w:p>
                    <w:p w14:paraId="713927A7" w14:textId="2601676C" w:rsidR="00955923" w:rsidRDefault="00017F0D" w:rsidP="008E10F2">
                      <w:pPr>
                        <w:pStyle w:val="List"/>
                        <w:ind w:left="357" w:hanging="357"/>
                        <w:textboxTightWrap w:val="allLines"/>
                        <w:rPr>
                          <w:b/>
                          <w:bCs/>
                        </w:rPr>
                      </w:pPr>
                      <w:r>
                        <w:rPr>
                          <w:b/>
                          <w:bCs/>
                        </w:rPr>
                        <w:t xml:space="preserve">  </w:t>
                      </w:r>
                      <w:r w:rsidR="00955923">
                        <w:rPr>
                          <w:b/>
                          <w:bCs/>
                        </w:rPr>
                        <w:t>Testing &amp; Security</w:t>
                      </w:r>
                    </w:p>
                    <w:p w14:paraId="253EAC96" w14:textId="19ED0F81" w:rsidR="00955923" w:rsidRPr="00955923" w:rsidRDefault="00955923" w:rsidP="00955923">
                      <w:pPr>
                        <w:pStyle w:val="List"/>
                        <w:ind w:left="357" w:firstLine="0"/>
                        <w:textboxTightWrap w:val="allLines"/>
                      </w:pPr>
                      <w:r w:rsidRPr="00955923">
                        <w:t>JWT,Bcrypt</w:t>
                      </w:r>
                    </w:p>
                  </w:txbxContent>
                </v:textbox>
                <w10:wrap anchorx="page" anchory="page"/>
                <w10:anchorlock/>
              </v:shape>
            </w:pict>
          </mc:Fallback>
        </mc:AlternateContent>
      </w:r>
      <w:r w:rsidR="002021A0" w:rsidRPr="002021A0">
        <w:rPr>
          <w:noProof/>
        </w:rPr>
        <mc:AlternateContent>
          <mc:Choice Requires="wps">
            <w:drawing>
              <wp:anchor distT="0" distB="0" distL="114300" distR="114300" simplePos="0" relativeHeight="251664401" behindDoc="0" locked="1" layoutInCell="1" allowOverlap="1" wp14:anchorId="25D6BE3C" wp14:editId="57E64EE9">
                <wp:simplePos x="0" y="0"/>
                <wp:positionH relativeFrom="page">
                  <wp:posOffset>220980</wp:posOffset>
                </wp:positionH>
                <wp:positionV relativeFrom="page">
                  <wp:posOffset>6370320</wp:posOffset>
                </wp:positionV>
                <wp:extent cx="2087880" cy="3589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87880" cy="3589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04FA9" w14:textId="77777777" w:rsidR="0079613E" w:rsidRDefault="0079613E" w:rsidP="0079613E">
                            <w:pPr>
                              <w:pStyle w:val="Heading1"/>
                            </w:pPr>
                            <w:r w:rsidRPr="0079613E">
                              <w:t>Education</w:t>
                            </w:r>
                          </w:p>
                          <w:p w14:paraId="650CD60B" w14:textId="77777777" w:rsidR="0079613E" w:rsidRPr="0079613E" w:rsidRDefault="0079613E" w:rsidP="0079613E"/>
                          <w:p w14:paraId="7F35AF10" w14:textId="34C9DBA1" w:rsidR="00955923" w:rsidRPr="00277491" w:rsidRDefault="00955923" w:rsidP="0079613E">
                            <w:pPr>
                              <w:pStyle w:val="Heading4"/>
                              <w:rPr>
                                <w:b/>
                                <w:bCs/>
                              </w:rPr>
                            </w:pPr>
                            <w:r w:rsidRPr="00277491">
                              <w:rPr>
                                <w:b/>
                                <w:bCs/>
                              </w:rPr>
                              <w:t xml:space="preserve">BE Computer science </w:t>
                            </w:r>
                          </w:p>
                          <w:p w14:paraId="387C410F" w14:textId="37E8F617" w:rsidR="0079613E" w:rsidRPr="0079613E" w:rsidRDefault="00955923" w:rsidP="0079613E">
                            <w:pPr>
                              <w:pStyle w:val="Heading4"/>
                            </w:pPr>
                            <w:r>
                              <w:t>6.4%GPA</w:t>
                            </w:r>
                          </w:p>
                          <w:p w14:paraId="15E95E1B" w14:textId="77777777" w:rsidR="00955923" w:rsidRDefault="00955923" w:rsidP="0079613E">
                            <w:r w:rsidRPr="00955923">
                              <w:t xml:space="preserve">ARJ College of engineering </w:t>
                            </w:r>
                            <w:r>
                              <w:t>&amp; Technology</w:t>
                            </w:r>
                          </w:p>
                          <w:p w14:paraId="3F85E132" w14:textId="20055446" w:rsidR="0079613E" w:rsidRPr="0079613E" w:rsidRDefault="00955923" w:rsidP="0079613E">
                            <w:r>
                              <w:t xml:space="preserve">2015-2019                </w:t>
                            </w:r>
                          </w:p>
                          <w:p w14:paraId="0E1D1981" w14:textId="77777777" w:rsidR="0079613E" w:rsidRPr="00277491" w:rsidRDefault="0079613E" w:rsidP="0079613E">
                            <w:pPr>
                              <w:rPr>
                                <w:b/>
                                <w:bCs/>
                              </w:rPr>
                            </w:pPr>
                          </w:p>
                          <w:p w14:paraId="76DD38C8" w14:textId="3F89C5BE" w:rsidR="0079613E" w:rsidRDefault="00955923" w:rsidP="00955923">
                            <w:pPr>
                              <w:rPr>
                                <w:rFonts w:eastAsiaTheme="majorEastAsia" w:cstheme="majorBidi"/>
                                <w:iCs/>
                                <w:caps/>
                              </w:rPr>
                            </w:pPr>
                            <w:r w:rsidRPr="00277491">
                              <w:rPr>
                                <w:rFonts w:eastAsiaTheme="majorEastAsia" w:cstheme="majorBidi"/>
                                <w:b/>
                                <w:bCs/>
                                <w:iCs/>
                                <w:caps/>
                              </w:rPr>
                              <w:t>Full Stack Developer (MERN)</w:t>
                            </w:r>
                            <w:r w:rsidRPr="00955923">
                              <w:rPr>
                                <w:rFonts w:eastAsiaTheme="majorEastAsia" w:cstheme="majorBidi"/>
                                <w:iCs/>
                                <w:caps/>
                              </w:rPr>
                              <w:t xml:space="preserve"> -85%</w:t>
                            </w:r>
                          </w:p>
                          <w:p w14:paraId="50468A6A" w14:textId="22D364E0" w:rsidR="00955923" w:rsidRDefault="00955923" w:rsidP="00955923">
                            <w:r w:rsidRPr="00955923">
                              <w:t>GUVI GEEK NETWORK PRIVATE LTD</w:t>
                            </w:r>
                          </w:p>
                          <w:p w14:paraId="0A2C89CA" w14:textId="57E48886" w:rsidR="00955923" w:rsidRDefault="00955923" w:rsidP="00955923">
                            <w:r>
                              <w:t>2024-2025</w:t>
                            </w:r>
                          </w:p>
                          <w:p w14:paraId="21DB4045" w14:textId="77777777" w:rsidR="00277491" w:rsidRDefault="00277491" w:rsidP="00955923"/>
                          <w:p w14:paraId="53679146" w14:textId="101C526D" w:rsidR="00277491" w:rsidRDefault="00277491" w:rsidP="00277491">
                            <w:pPr>
                              <w:pStyle w:val="Heading1"/>
                            </w:pPr>
                            <w:r>
                              <w:t>certification</w:t>
                            </w:r>
                          </w:p>
                          <w:p w14:paraId="473D0CE3" w14:textId="26992565" w:rsidR="00277491" w:rsidRPr="0079613E" w:rsidRDefault="00277491" w:rsidP="00277491">
                            <w:pPr>
                              <w:pStyle w:val="Heading2"/>
                            </w:pPr>
                            <w:r w:rsidRPr="00277491">
                              <w:t>Zen Class Full Stack Developer</w:t>
                            </w:r>
                            <w:r w:rsidRPr="0079613E">
                              <w:tab/>
                            </w:r>
                          </w:p>
                          <w:p w14:paraId="1DCC0BAF" w14:textId="1954D36C" w:rsidR="00955923" w:rsidRPr="0079613E" w:rsidRDefault="00277491" w:rsidP="00955923">
                            <w:r w:rsidRPr="00277491">
                              <w:t>guvi geek network private limited-2024</w:t>
                            </w:r>
                          </w:p>
                          <w:p w14:paraId="1FD855A8" w14:textId="77777777" w:rsidR="0079613E" w:rsidRPr="0079613E" w:rsidRDefault="0079613E" w:rsidP="0079613E"/>
                          <w:p w14:paraId="2B4126C4" w14:textId="0470E2C4" w:rsidR="0079613E" w:rsidRPr="0079613E" w:rsidRDefault="0079613E" w:rsidP="0079613E"/>
                          <w:p w14:paraId="7D78FE1F" w14:textId="77777777" w:rsidR="0079613E" w:rsidRPr="0079613E" w:rsidRDefault="0079613E" w:rsidP="0079613E"/>
                          <w:p w14:paraId="20A58E8F" w14:textId="396E3156" w:rsidR="002021A0" w:rsidRPr="0079613E" w:rsidRDefault="002021A0" w:rsidP="007961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6BE3C" id="Text Box 22" o:spid="_x0000_s1027" type="#_x0000_t202" style="position:absolute;margin-left:17.4pt;margin-top:501.6pt;width:164.4pt;height:282.6pt;z-index:2516644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" filled="f" stroked="f">
                <v:textbox>
                  <w:txbxContent>
                    <w:p w14:paraId="35504FA9" w14:textId="77777777" w:rsidR="0079613E" w:rsidRDefault="0079613E" w:rsidP="0079613E">
                      <w:pPr>
                        <w:pStyle w:val="Heading1"/>
                      </w:pPr>
                      <w:r w:rsidRPr="0079613E">
                        <w:t>Education</w:t>
                      </w:r>
                    </w:p>
                    <w:p w14:paraId="650CD60B" w14:textId="77777777" w:rsidR="0079613E" w:rsidRPr="0079613E" w:rsidRDefault="0079613E" w:rsidP="0079613E"/>
                    <w:p w14:paraId="7F35AF10" w14:textId="34C9DBA1" w:rsidR="00955923" w:rsidRPr="00277491" w:rsidRDefault="00955923" w:rsidP="0079613E">
                      <w:pPr>
                        <w:pStyle w:val="Heading4"/>
                        <w:rPr>
                          <w:b/>
                          <w:bCs/>
                        </w:rPr>
                      </w:pPr>
                      <w:r w:rsidRPr="00277491">
                        <w:rPr>
                          <w:b/>
                          <w:bCs/>
                        </w:rPr>
                        <w:t xml:space="preserve">BE Computer science </w:t>
                      </w:r>
                    </w:p>
                    <w:p w14:paraId="387C410F" w14:textId="37E8F617" w:rsidR="0079613E" w:rsidRPr="0079613E" w:rsidRDefault="00955923" w:rsidP="0079613E">
                      <w:pPr>
                        <w:pStyle w:val="Heading4"/>
                      </w:pPr>
                      <w:r>
                        <w:t>6.4%GPA</w:t>
                      </w:r>
                    </w:p>
                    <w:p w14:paraId="15E95E1B" w14:textId="77777777" w:rsidR="00955923" w:rsidRDefault="00955923" w:rsidP="0079613E">
                      <w:r w:rsidRPr="00955923">
                        <w:t xml:space="preserve">ARJ College of engineering </w:t>
                      </w:r>
                      <w:r>
                        <w:t>&amp; Technology</w:t>
                      </w:r>
                    </w:p>
                    <w:p w14:paraId="3F85E132" w14:textId="20055446" w:rsidR="0079613E" w:rsidRPr="0079613E" w:rsidRDefault="00955923" w:rsidP="0079613E">
                      <w:r>
                        <w:t xml:space="preserve">2015-2019                </w:t>
                      </w:r>
                    </w:p>
                    <w:p w14:paraId="0E1D1981" w14:textId="77777777" w:rsidR="0079613E" w:rsidRPr="00277491" w:rsidRDefault="0079613E" w:rsidP="0079613E">
                      <w:pPr>
                        <w:rPr>
                          <w:b/>
                          <w:bCs/>
                        </w:rPr>
                      </w:pPr>
                    </w:p>
                    <w:p w14:paraId="76DD38C8" w14:textId="3F89C5BE" w:rsidR="0079613E" w:rsidRDefault="00955923" w:rsidP="00955923">
                      <w:pPr>
                        <w:rPr>
                          <w:rFonts w:eastAsiaTheme="majorEastAsia" w:cstheme="majorBidi"/>
                          <w:iCs/>
                          <w:caps/>
                        </w:rPr>
                      </w:pPr>
                      <w:r w:rsidRPr="00277491">
                        <w:rPr>
                          <w:rFonts w:eastAsiaTheme="majorEastAsia" w:cstheme="majorBidi"/>
                          <w:b/>
                          <w:bCs/>
                          <w:iCs/>
                          <w:caps/>
                        </w:rPr>
                        <w:t>Full Stack Developer (MERN)</w:t>
                      </w:r>
                      <w:r w:rsidRPr="00955923">
                        <w:rPr>
                          <w:rFonts w:eastAsiaTheme="majorEastAsia" w:cstheme="majorBidi"/>
                          <w:iCs/>
                          <w:caps/>
                        </w:rPr>
                        <w:t xml:space="preserve"> -85%</w:t>
                      </w:r>
                    </w:p>
                    <w:p w14:paraId="50468A6A" w14:textId="22D364E0" w:rsidR="00955923" w:rsidRDefault="00955923" w:rsidP="00955923">
                      <w:r w:rsidRPr="00955923">
                        <w:t>GUVI GEEK NETWORK PRIVATE LTD</w:t>
                      </w:r>
                    </w:p>
                    <w:p w14:paraId="0A2C89CA" w14:textId="57E48886" w:rsidR="00955923" w:rsidRDefault="00955923" w:rsidP="00955923">
                      <w:r>
                        <w:t>2024-2025</w:t>
                      </w:r>
                    </w:p>
                    <w:p w14:paraId="21DB4045" w14:textId="77777777" w:rsidR="00277491" w:rsidRDefault="00277491" w:rsidP="00955923"/>
                    <w:p w14:paraId="53679146" w14:textId="101C526D" w:rsidR="00277491" w:rsidRDefault="00277491" w:rsidP="00277491">
                      <w:pPr>
                        <w:pStyle w:val="Heading1"/>
                      </w:pPr>
                      <w:r>
                        <w:t>certification</w:t>
                      </w:r>
                    </w:p>
                    <w:p w14:paraId="473D0CE3" w14:textId="26992565" w:rsidR="00277491" w:rsidRPr="0079613E" w:rsidRDefault="00277491" w:rsidP="00277491">
                      <w:pPr>
                        <w:pStyle w:val="Heading2"/>
                      </w:pPr>
                      <w:r w:rsidRPr="00277491">
                        <w:t>Zen Class Full Stack Developer</w:t>
                      </w:r>
                      <w:r w:rsidRPr="0079613E">
                        <w:tab/>
                      </w:r>
                    </w:p>
                    <w:p w14:paraId="1DCC0BAF" w14:textId="1954D36C" w:rsidR="00955923" w:rsidRPr="0079613E" w:rsidRDefault="00277491" w:rsidP="00955923">
                      <w:r w:rsidRPr="00277491">
                        <w:t>guvi geek network private limited-2024</w:t>
                      </w:r>
                    </w:p>
                    <w:p w14:paraId="1FD855A8" w14:textId="77777777" w:rsidR="0079613E" w:rsidRPr="0079613E" w:rsidRDefault="0079613E" w:rsidP="0079613E"/>
                    <w:p w14:paraId="2B4126C4" w14:textId="0470E2C4" w:rsidR="0079613E" w:rsidRPr="0079613E" w:rsidRDefault="0079613E" w:rsidP="0079613E"/>
                    <w:p w14:paraId="7D78FE1F" w14:textId="77777777" w:rsidR="0079613E" w:rsidRPr="0079613E" w:rsidRDefault="0079613E" w:rsidP="0079613E"/>
                    <w:p w14:paraId="20A58E8F" w14:textId="396E3156" w:rsidR="002021A0" w:rsidRPr="0079613E" w:rsidRDefault="002021A0" w:rsidP="0079613E"/>
                  </w:txbxContent>
                </v:textbox>
                <w10:wrap anchorx="page" anchory="page"/>
                <w10:anchorlock/>
              </v:shape>
            </w:pict>
          </mc:Fallback>
        </mc:AlternateContent>
      </w:r>
      <w:r w:rsidR="002021A0" w:rsidRPr="002021A0">
        <w:rPr>
          <w:noProof/>
        </w:rPr>
        <mc:AlternateContent>
          <mc:Choice Requires="wps">
            <w:drawing>
              <wp:anchor distT="0" distB="0" distL="114300" distR="114300" simplePos="0" relativeHeight="251665425" behindDoc="0" locked="1" layoutInCell="1" allowOverlap="1" wp14:anchorId="2DDD560F" wp14:editId="1F3B3DE4">
                <wp:simplePos x="0" y="0"/>
                <wp:positionH relativeFrom="page">
                  <wp:posOffset>2407920</wp:posOffset>
                </wp:positionH>
                <wp:positionV relativeFrom="page">
                  <wp:posOffset>3117850</wp:posOffset>
                </wp:positionV>
                <wp:extent cx="4910328" cy="6720840"/>
                <wp:effectExtent l="0" t="0" r="5080" b="3810"/>
                <wp:wrapNone/>
                <wp:docPr id="17" name="Text Box 17"/>
                <wp:cNvGraphicFramePr/>
                <a:graphic xmlns:a="http://schemas.openxmlformats.org/drawingml/2006/main">
                  <a:graphicData uri="http://schemas.microsoft.com/office/word/2010/wordprocessingShape">
                    <wps:wsp>
                      <wps:cNvSpPr txBox="1"/>
                      <wps:spPr>
                        <a:xfrm>
                          <a:off x="0" y="0"/>
                          <a:ext cx="4910328" cy="672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0C486" w14:textId="77777777" w:rsidR="0079613E" w:rsidRPr="0079613E" w:rsidRDefault="0079613E" w:rsidP="0079613E">
                            <w:pPr>
                              <w:pStyle w:val="Heading1"/>
                            </w:pPr>
                            <w:r w:rsidRPr="0079613E">
                              <w:t>Work Experience</w:t>
                            </w:r>
                          </w:p>
                          <w:p w14:paraId="7F102D4E" w14:textId="64498375" w:rsidR="0079613E" w:rsidRPr="0079613E" w:rsidRDefault="0079613E" w:rsidP="0079613E">
                            <w:pPr>
                              <w:pStyle w:val="Heading2"/>
                            </w:pPr>
                            <w:r w:rsidRPr="0079613E">
                              <w:t>Manager</w:t>
                            </w:r>
                            <w:r w:rsidRPr="0079613E">
                              <w:tab/>
                            </w:r>
                            <w:r w:rsidR="00E06A18">
                              <w:t>01/2019 – 12/2023</w:t>
                            </w:r>
                          </w:p>
                          <w:p w14:paraId="2AA7075E" w14:textId="1A5BD3EE" w:rsidR="0079613E" w:rsidRPr="0079613E" w:rsidRDefault="00E06A18" w:rsidP="0079613E">
                            <w:pPr>
                              <w:pStyle w:val="Heading3"/>
                            </w:pPr>
                            <w:r w:rsidRPr="00E06A18">
                              <w:t>KVR ONGC Company</w:t>
                            </w:r>
                            <w:r w:rsidR="0079613E" w:rsidRPr="0079613E">
                              <w:t xml:space="preserve"> </w:t>
                            </w:r>
                          </w:p>
                          <w:p w14:paraId="7B9E44D7" w14:textId="77777777" w:rsidR="00E06A18" w:rsidRDefault="00E06A18" w:rsidP="0079613E">
                            <w:pPr>
                              <w:pStyle w:val="ListBullet"/>
                            </w:pPr>
                            <w:r w:rsidRPr="00E06A18">
                              <w:t>Designed and implemented automated systems for GPS tracking and real time operational monitoring to enhance efficiency.</w:t>
                            </w:r>
                          </w:p>
                          <w:p w14:paraId="5558B858" w14:textId="77777777" w:rsidR="00E06A18" w:rsidRDefault="00E06A18" w:rsidP="0079613E">
                            <w:pPr>
                              <w:pStyle w:val="ListBullet"/>
                            </w:pPr>
                            <w:r w:rsidRPr="00E06A18">
                              <w:t xml:space="preserve"> Developed billing systems integrated with GST compliance features, ensuring accuracy and timely submissions. </w:t>
                            </w:r>
                          </w:p>
                          <w:p w14:paraId="5429D924" w14:textId="01C3F348" w:rsidR="0079613E" w:rsidRPr="0079613E" w:rsidRDefault="00E06A18" w:rsidP="0079613E">
                            <w:pPr>
                              <w:pStyle w:val="ListBullet"/>
                            </w:pPr>
                            <w:r w:rsidRPr="00E06A18">
                              <w:t>Maintain and monitor the reports.</w:t>
                            </w:r>
                          </w:p>
                          <w:p w14:paraId="647C1C28" w14:textId="5004807E" w:rsidR="0079613E" w:rsidRPr="0079613E" w:rsidRDefault="00277491" w:rsidP="0079613E">
                            <w:r w:rsidRPr="00277491">
                              <w:rPr>
                                <w:noProof/>
                              </w:rPr>
                              <w:drawing>
                                <wp:inline distT="0" distB="0" distL="0" distR="0" wp14:anchorId="215B58CC" wp14:editId="3F703DED">
                                  <wp:extent cx="2354580" cy="7620"/>
                                  <wp:effectExtent l="0" t="0" r="0" b="0"/>
                                  <wp:docPr id="130835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7620"/>
                                          </a:xfrm>
                                          <a:prstGeom prst="rect">
                                            <a:avLst/>
                                          </a:prstGeom>
                                          <a:noFill/>
                                          <a:ln>
                                            <a:noFill/>
                                          </a:ln>
                                        </pic:spPr>
                                      </pic:pic>
                                    </a:graphicData>
                                  </a:graphic>
                                </wp:inline>
                              </w:drawing>
                            </w:r>
                          </w:p>
                          <w:p w14:paraId="18ACC914" w14:textId="22A014C3" w:rsidR="00E06A18" w:rsidRPr="0079613E" w:rsidRDefault="00E06A18" w:rsidP="00E06A18">
                            <w:pPr>
                              <w:pStyle w:val="Heading1"/>
                            </w:pPr>
                            <w:r>
                              <w:t>project</w:t>
                            </w:r>
                          </w:p>
                          <w:p w14:paraId="2A3852A1" w14:textId="3D00E48C" w:rsidR="00E06A18" w:rsidRPr="0079613E" w:rsidRDefault="00E06A18" w:rsidP="00E06A18">
                            <w:pPr>
                              <w:pStyle w:val="Heading2"/>
                            </w:pPr>
                            <w:r>
                              <w:t xml:space="preserve">Web </w:t>
                            </w:r>
                            <w:r w:rsidRPr="00E06A18">
                              <w:t>Design for Restaurant and Travel site</w:t>
                            </w:r>
                            <w:r>
                              <w:t xml:space="preserve"> </w:t>
                            </w:r>
                            <w:r w:rsidRPr="0079613E">
                              <w:tab/>
                            </w:r>
                            <w:r>
                              <w:t>01/2019 – 12/2023</w:t>
                            </w:r>
                          </w:p>
                          <w:p w14:paraId="0306FB65" w14:textId="77777777" w:rsidR="00E06A18" w:rsidRDefault="00E06A18" w:rsidP="00E06A18">
                            <w:pPr>
                              <w:pStyle w:val="ListParagraph"/>
                              <w:numPr>
                                <w:ilvl w:val="0"/>
                                <w:numId w:val="7"/>
                              </w:numPr>
                            </w:pPr>
                            <w:r>
                              <w:t>D</w:t>
                            </w:r>
                            <w:r w:rsidRPr="00E06A18">
                              <w:t xml:space="preserve">esigned and developed a modern, responsive restaurant website using React.js, HTML, CSS, and JavaScript. </w:t>
                            </w:r>
                          </w:p>
                          <w:p w14:paraId="600F1334" w14:textId="77777777" w:rsidR="00E06A18" w:rsidRDefault="00E06A18" w:rsidP="00E06A18">
                            <w:pPr>
                              <w:pStyle w:val="ListParagraph"/>
                              <w:numPr>
                                <w:ilvl w:val="0"/>
                                <w:numId w:val="7"/>
                              </w:numPr>
                            </w:pPr>
                            <w:r w:rsidRPr="00E06A18">
                              <w:t>Implemented key features: menu display, online reservations, customer reviews, and contact forms.</w:t>
                            </w:r>
                          </w:p>
                          <w:p w14:paraId="3D5E8547" w14:textId="77777777" w:rsidR="00E06A18" w:rsidRDefault="00E06A18" w:rsidP="00E06A18">
                            <w:pPr>
                              <w:pStyle w:val="ListParagraph"/>
                              <w:numPr>
                                <w:ilvl w:val="0"/>
                                <w:numId w:val="7"/>
                              </w:numPr>
                            </w:pPr>
                            <w:r w:rsidRPr="00E06A18">
                              <w:t xml:space="preserve"> Optimized UI for mobile-friendliness, accessibility, and performance. </w:t>
                            </w:r>
                          </w:p>
                          <w:p w14:paraId="1E897543" w14:textId="3D6095C5" w:rsidR="00E06A18" w:rsidRPr="0079613E" w:rsidRDefault="00E06A18" w:rsidP="00E06A18">
                            <w:pPr>
                              <w:pStyle w:val="ListParagraph"/>
                              <w:numPr>
                                <w:ilvl w:val="0"/>
                                <w:numId w:val="7"/>
                              </w:numPr>
                            </w:pPr>
                            <w:r w:rsidRPr="00E06A18">
                              <w:t>Increased user engagement by 25% and mobile traffic by 30% through interactive elements and smooth navigation.</w:t>
                            </w:r>
                          </w:p>
                          <w:p w14:paraId="1A7287A5" w14:textId="77777777" w:rsidR="002021A0" w:rsidRDefault="002021A0" w:rsidP="0079613E"/>
                          <w:p w14:paraId="51F54F15" w14:textId="0F12CBB9" w:rsidR="00E06A18" w:rsidRPr="0079613E" w:rsidRDefault="00E06A18" w:rsidP="00E06A18">
                            <w:pPr>
                              <w:pStyle w:val="Heading2"/>
                            </w:pPr>
                            <w:r w:rsidRPr="00E06A18">
                              <w:t>Capstone Project Airbnb Clone</w:t>
                            </w:r>
                            <w:r w:rsidRPr="0079613E">
                              <w:tab/>
                            </w:r>
                            <w:r>
                              <w:t>01/2019 – 12/2023</w:t>
                            </w:r>
                          </w:p>
                          <w:p w14:paraId="2C2DCE2F" w14:textId="77777777" w:rsidR="00E06A18" w:rsidRDefault="00E06A18" w:rsidP="00E06A18">
                            <w:pPr>
                              <w:pStyle w:val="ListParagraph"/>
                              <w:numPr>
                                <w:ilvl w:val="0"/>
                                <w:numId w:val="8"/>
                              </w:numPr>
                            </w:pPr>
                            <w:r w:rsidRPr="00E06A18">
                              <w:t>Built a full-stack Airbnb clone using React.js, Node.js, Express, and MongoDB.</w:t>
                            </w:r>
                          </w:p>
                          <w:p w14:paraId="1B731651" w14:textId="77777777" w:rsidR="008E10F2" w:rsidRDefault="00E06A18" w:rsidP="00E06A18">
                            <w:pPr>
                              <w:pStyle w:val="ListParagraph"/>
                              <w:numPr>
                                <w:ilvl w:val="0"/>
                                <w:numId w:val="8"/>
                              </w:numPr>
                            </w:pPr>
                            <w:r w:rsidRPr="00E06A18">
                              <w:t xml:space="preserve"> Developed key functionalities: user authentication, property listings, booking system, and payment integration.</w:t>
                            </w:r>
                          </w:p>
                          <w:p w14:paraId="1422D61B" w14:textId="77777777" w:rsidR="008E10F2" w:rsidRDefault="00E06A18" w:rsidP="00E06A18">
                            <w:pPr>
                              <w:pStyle w:val="ListParagraph"/>
                              <w:numPr>
                                <w:ilvl w:val="0"/>
                                <w:numId w:val="8"/>
                              </w:numPr>
                            </w:pPr>
                            <w:r w:rsidRPr="00E06A18">
                              <w:t xml:space="preserve"> Designed a responsive UI for state management. </w:t>
                            </w:r>
                          </w:p>
                          <w:p w14:paraId="20B94A58" w14:textId="77777777" w:rsidR="008E10F2" w:rsidRDefault="00E06A18" w:rsidP="00E06A18">
                            <w:pPr>
                              <w:pStyle w:val="ListParagraph"/>
                              <w:numPr>
                                <w:ilvl w:val="0"/>
                                <w:numId w:val="8"/>
                              </w:numPr>
                            </w:pPr>
                            <w:r w:rsidRPr="00E06A18">
                              <w:t>Optimized API calls and database queries to enhance user experience.</w:t>
                            </w:r>
                          </w:p>
                          <w:p w14:paraId="2DA299DC" w14:textId="177C9052" w:rsidR="00E06A18" w:rsidRDefault="00E06A18" w:rsidP="00E06A18">
                            <w:pPr>
                              <w:pStyle w:val="ListParagraph"/>
                              <w:numPr>
                                <w:ilvl w:val="0"/>
                                <w:numId w:val="8"/>
                              </w:numPr>
                            </w:pPr>
                            <w:r w:rsidRPr="00E06A18">
                              <w:t xml:space="preserve"> Boosted project evaluation score to 90% by ensuring seamless performance.</w:t>
                            </w:r>
                          </w:p>
                          <w:p w14:paraId="0EEC96DF" w14:textId="77777777" w:rsidR="008E10F2" w:rsidRDefault="008E10F2" w:rsidP="008E10F2"/>
                          <w:p w14:paraId="6EF702F0" w14:textId="474AD366" w:rsidR="008E10F2" w:rsidRDefault="008E10F2" w:rsidP="008E10F2">
                            <w:pPr>
                              <w:pStyle w:val="Heading1"/>
                            </w:pPr>
                            <w:r>
                              <w:t>Key skills</w:t>
                            </w:r>
                          </w:p>
                          <w:p w14:paraId="0464F94B" w14:textId="7FF43B2F" w:rsidR="008E10F2" w:rsidRPr="0079613E" w:rsidRDefault="008E10F2" w:rsidP="008E10F2">
                            <w:pPr>
                              <w:pStyle w:val="Heading2"/>
                            </w:pPr>
                            <w:r>
                              <w:t xml:space="preserve">Web </w:t>
                            </w:r>
                            <w:r w:rsidRPr="00E06A18">
                              <w:t>Design for Restaurant and Travel site</w:t>
                            </w:r>
                            <w:r>
                              <w:t xml:space="preserve"> </w:t>
                            </w:r>
                            <w:r w:rsidRPr="0079613E">
                              <w:tab/>
                            </w:r>
                          </w:p>
                          <w:p w14:paraId="30BC5637" w14:textId="1E08FCBD" w:rsidR="008E10F2" w:rsidRDefault="008E10F2" w:rsidP="008E10F2">
                            <w:r>
                              <w:t>D</w:t>
                            </w:r>
                            <w:r w:rsidRPr="00E06A18">
                              <w:t xml:space="preserve">esigned and developed a modern, responsive restaurant website using React.js, HTML, CSS, and JavaScript. </w:t>
                            </w:r>
                          </w:p>
                          <w:p w14:paraId="019D1539" w14:textId="77777777" w:rsidR="008E10F2" w:rsidRPr="0079613E" w:rsidRDefault="008E10F2" w:rsidP="008E10F2">
                            <w:pPr>
                              <w:pStyle w:val="Heading2"/>
                            </w:pPr>
                            <w:r>
                              <w:t xml:space="preserve">Web </w:t>
                            </w:r>
                            <w:r w:rsidRPr="00E06A18">
                              <w:t>Design for Restaurant and Travel site</w:t>
                            </w:r>
                            <w:r>
                              <w:t xml:space="preserve"> </w:t>
                            </w:r>
                            <w:r w:rsidRPr="0079613E">
                              <w:tab/>
                            </w:r>
                          </w:p>
                          <w:p w14:paraId="0243D299" w14:textId="77777777" w:rsidR="008E10F2" w:rsidRDefault="008E10F2" w:rsidP="008E10F2">
                            <w:r>
                              <w:t>D</w:t>
                            </w:r>
                            <w:r w:rsidRPr="00E06A18">
                              <w:t xml:space="preserve">esigned and developed a modern, responsive restaurant website using React.js, HTML, CSS, and JavaScript. </w:t>
                            </w:r>
                          </w:p>
                          <w:p w14:paraId="7EF2F578" w14:textId="77777777" w:rsidR="008E10F2" w:rsidRPr="0079613E" w:rsidRDefault="008E10F2" w:rsidP="008E10F2">
                            <w:pPr>
                              <w:pStyle w:val="Heading2"/>
                            </w:pPr>
                            <w:r>
                              <w:t xml:space="preserve">Web </w:t>
                            </w:r>
                            <w:r w:rsidRPr="00E06A18">
                              <w:t>Design for Restaurant and Travel site</w:t>
                            </w:r>
                            <w:r>
                              <w:t xml:space="preserve"> </w:t>
                            </w:r>
                            <w:r w:rsidRPr="0079613E">
                              <w:tab/>
                            </w:r>
                          </w:p>
                          <w:p w14:paraId="49C009A5" w14:textId="77777777" w:rsidR="008E10F2" w:rsidRDefault="008E10F2" w:rsidP="008E10F2">
                            <w:r>
                              <w:t>D</w:t>
                            </w:r>
                            <w:r w:rsidRPr="00E06A18">
                              <w:t xml:space="preserve">esigned and developed a modern, responsive restaurant website using React.js, HTML, CSS, and JavaScript. </w:t>
                            </w:r>
                          </w:p>
                          <w:p w14:paraId="6D8E27E3" w14:textId="77777777" w:rsidR="008E10F2" w:rsidRDefault="008E10F2" w:rsidP="008E10F2"/>
                          <w:p w14:paraId="5B812493" w14:textId="77777777" w:rsidR="008E10F2" w:rsidRPr="008E10F2" w:rsidRDefault="008E10F2" w:rsidP="008E10F2"/>
                          <w:p w14:paraId="44595A9E" w14:textId="77777777" w:rsidR="008E10F2" w:rsidRPr="008E10F2" w:rsidRDefault="008E10F2" w:rsidP="008E10F2"/>
                          <w:p w14:paraId="639BE6ED" w14:textId="77777777" w:rsidR="008E10F2" w:rsidRPr="0079613E" w:rsidRDefault="008E10F2" w:rsidP="008E10F2"/>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D560F" id="Text Box 17" o:spid="_x0000_s1028" type="#_x0000_t202" style="position:absolute;margin-left:189.6pt;margin-top:245.5pt;width:386.65pt;height:529.2pt;z-index:2516654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" filled="f" stroked="f">
                <v:textbox inset=",,0">
                  <w:txbxContent>
                    <w:p w14:paraId="57D0C486" w14:textId="77777777" w:rsidR="0079613E" w:rsidRPr="0079613E" w:rsidRDefault="0079613E" w:rsidP="0079613E">
                      <w:pPr>
                        <w:pStyle w:val="Heading1"/>
                      </w:pPr>
                      <w:r w:rsidRPr="0079613E">
                        <w:t>Work Experience</w:t>
                      </w:r>
                    </w:p>
                    <w:p w14:paraId="7F102D4E" w14:textId="64498375" w:rsidR="0079613E" w:rsidRPr="0079613E" w:rsidRDefault="0079613E" w:rsidP="0079613E">
                      <w:pPr>
                        <w:pStyle w:val="Heading2"/>
                      </w:pPr>
                      <w:r w:rsidRPr="0079613E">
                        <w:t>Manager</w:t>
                      </w:r>
                      <w:r w:rsidRPr="0079613E">
                        <w:tab/>
                      </w:r>
                      <w:r w:rsidR="00E06A18">
                        <w:t>01/2019 – 12/2023</w:t>
                      </w:r>
                    </w:p>
                    <w:p w14:paraId="2AA7075E" w14:textId="1A5BD3EE" w:rsidR="0079613E" w:rsidRPr="0079613E" w:rsidRDefault="00E06A18" w:rsidP="0079613E">
                      <w:pPr>
                        <w:pStyle w:val="Heading3"/>
                      </w:pPr>
                      <w:r w:rsidRPr="00E06A18">
                        <w:t>KVR ONGC Company</w:t>
                      </w:r>
                      <w:r w:rsidR="0079613E" w:rsidRPr="0079613E">
                        <w:t xml:space="preserve"> </w:t>
                      </w:r>
                    </w:p>
                    <w:p w14:paraId="7B9E44D7" w14:textId="77777777" w:rsidR="00E06A18" w:rsidRDefault="00E06A18" w:rsidP="0079613E">
                      <w:pPr>
                        <w:pStyle w:val="ListBullet"/>
                      </w:pPr>
                      <w:r w:rsidRPr="00E06A18">
                        <w:t>Designed and implemented automated systems for GPS tracking and real time operational monitoring to enhance efficiency.</w:t>
                      </w:r>
                    </w:p>
                    <w:p w14:paraId="5558B858" w14:textId="77777777" w:rsidR="00E06A18" w:rsidRDefault="00E06A18" w:rsidP="0079613E">
                      <w:pPr>
                        <w:pStyle w:val="ListBullet"/>
                      </w:pPr>
                      <w:r w:rsidRPr="00E06A18">
                        <w:t xml:space="preserve"> Developed billing systems integrated with GST compliance features, ensuring accuracy and timely submissions. </w:t>
                      </w:r>
                    </w:p>
                    <w:p w14:paraId="5429D924" w14:textId="01C3F348" w:rsidR="0079613E" w:rsidRPr="0079613E" w:rsidRDefault="00E06A18" w:rsidP="0079613E">
                      <w:pPr>
                        <w:pStyle w:val="ListBullet"/>
                      </w:pPr>
                      <w:r w:rsidRPr="00E06A18">
                        <w:t>Maintain and monitor the reports.</w:t>
                      </w:r>
                    </w:p>
                    <w:p w14:paraId="647C1C28" w14:textId="5004807E" w:rsidR="0079613E" w:rsidRPr="0079613E" w:rsidRDefault="00277491" w:rsidP="0079613E">
                      <w:r w:rsidRPr="00277491">
                        <w:rPr>
                          <w:noProof/>
                        </w:rPr>
                        <w:drawing>
                          <wp:inline distT="0" distB="0" distL="0" distR="0" wp14:anchorId="215B58CC" wp14:editId="3F703DED">
                            <wp:extent cx="2354580" cy="7620"/>
                            <wp:effectExtent l="0" t="0" r="0" b="0"/>
                            <wp:docPr id="130835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580" cy="7620"/>
                                    </a:xfrm>
                                    <a:prstGeom prst="rect">
                                      <a:avLst/>
                                    </a:prstGeom>
                                    <a:noFill/>
                                    <a:ln>
                                      <a:noFill/>
                                    </a:ln>
                                  </pic:spPr>
                                </pic:pic>
                              </a:graphicData>
                            </a:graphic>
                          </wp:inline>
                        </w:drawing>
                      </w:r>
                    </w:p>
                    <w:p w14:paraId="18ACC914" w14:textId="22A014C3" w:rsidR="00E06A18" w:rsidRPr="0079613E" w:rsidRDefault="00E06A18" w:rsidP="00E06A18">
                      <w:pPr>
                        <w:pStyle w:val="Heading1"/>
                      </w:pPr>
                      <w:r>
                        <w:t>project</w:t>
                      </w:r>
                    </w:p>
                    <w:p w14:paraId="2A3852A1" w14:textId="3D00E48C" w:rsidR="00E06A18" w:rsidRPr="0079613E" w:rsidRDefault="00E06A18" w:rsidP="00E06A18">
                      <w:pPr>
                        <w:pStyle w:val="Heading2"/>
                      </w:pPr>
                      <w:r>
                        <w:t xml:space="preserve">Web </w:t>
                      </w:r>
                      <w:r w:rsidRPr="00E06A18">
                        <w:t>Design for Restaurant and Travel site</w:t>
                      </w:r>
                      <w:r>
                        <w:t xml:space="preserve"> </w:t>
                      </w:r>
                      <w:r w:rsidRPr="0079613E">
                        <w:tab/>
                      </w:r>
                      <w:r>
                        <w:t>01/2019 – 12/2023</w:t>
                      </w:r>
                    </w:p>
                    <w:p w14:paraId="0306FB65" w14:textId="77777777" w:rsidR="00E06A18" w:rsidRDefault="00E06A18" w:rsidP="00E06A18">
                      <w:pPr>
                        <w:pStyle w:val="ListParagraph"/>
                        <w:numPr>
                          <w:ilvl w:val="0"/>
                          <w:numId w:val="7"/>
                        </w:numPr>
                      </w:pPr>
                      <w:r>
                        <w:t>D</w:t>
                      </w:r>
                      <w:r w:rsidRPr="00E06A18">
                        <w:t xml:space="preserve">esigned and developed a modern, responsive restaurant website using React.js, HTML, CSS, and JavaScript. </w:t>
                      </w:r>
                    </w:p>
                    <w:p w14:paraId="600F1334" w14:textId="77777777" w:rsidR="00E06A18" w:rsidRDefault="00E06A18" w:rsidP="00E06A18">
                      <w:pPr>
                        <w:pStyle w:val="ListParagraph"/>
                        <w:numPr>
                          <w:ilvl w:val="0"/>
                          <w:numId w:val="7"/>
                        </w:numPr>
                      </w:pPr>
                      <w:r w:rsidRPr="00E06A18">
                        <w:t>Implemented key features: menu display, online reservations, customer reviews, and contact forms.</w:t>
                      </w:r>
                    </w:p>
                    <w:p w14:paraId="3D5E8547" w14:textId="77777777" w:rsidR="00E06A18" w:rsidRDefault="00E06A18" w:rsidP="00E06A18">
                      <w:pPr>
                        <w:pStyle w:val="ListParagraph"/>
                        <w:numPr>
                          <w:ilvl w:val="0"/>
                          <w:numId w:val="7"/>
                        </w:numPr>
                      </w:pPr>
                      <w:r w:rsidRPr="00E06A18">
                        <w:t xml:space="preserve"> Optimized UI for mobile-friendliness, accessibility, and performance. </w:t>
                      </w:r>
                    </w:p>
                    <w:p w14:paraId="1E897543" w14:textId="3D6095C5" w:rsidR="00E06A18" w:rsidRPr="0079613E" w:rsidRDefault="00E06A18" w:rsidP="00E06A18">
                      <w:pPr>
                        <w:pStyle w:val="ListParagraph"/>
                        <w:numPr>
                          <w:ilvl w:val="0"/>
                          <w:numId w:val="7"/>
                        </w:numPr>
                      </w:pPr>
                      <w:r w:rsidRPr="00E06A18">
                        <w:t>Increased user engagement by 25% and mobile traffic by 30% through interactive elements and smooth navigation.</w:t>
                      </w:r>
                    </w:p>
                    <w:p w14:paraId="1A7287A5" w14:textId="77777777" w:rsidR="002021A0" w:rsidRDefault="002021A0" w:rsidP="0079613E"/>
                    <w:p w14:paraId="51F54F15" w14:textId="0F12CBB9" w:rsidR="00E06A18" w:rsidRPr="0079613E" w:rsidRDefault="00E06A18" w:rsidP="00E06A18">
                      <w:pPr>
                        <w:pStyle w:val="Heading2"/>
                      </w:pPr>
                      <w:r w:rsidRPr="00E06A18">
                        <w:t>Capstone Project Airbnb Clone</w:t>
                      </w:r>
                      <w:r w:rsidRPr="0079613E">
                        <w:tab/>
                      </w:r>
                      <w:r>
                        <w:t>01/2019 – 12/2023</w:t>
                      </w:r>
                    </w:p>
                    <w:p w14:paraId="2C2DCE2F" w14:textId="77777777" w:rsidR="00E06A18" w:rsidRDefault="00E06A18" w:rsidP="00E06A18">
                      <w:pPr>
                        <w:pStyle w:val="ListParagraph"/>
                        <w:numPr>
                          <w:ilvl w:val="0"/>
                          <w:numId w:val="8"/>
                        </w:numPr>
                      </w:pPr>
                      <w:r w:rsidRPr="00E06A18">
                        <w:t>Built a full-stack Airbnb clone using React.js, Node.js, Express, and MongoDB.</w:t>
                      </w:r>
                    </w:p>
                    <w:p w14:paraId="1B731651" w14:textId="77777777" w:rsidR="008E10F2" w:rsidRDefault="00E06A18" w:rsidP="00E06A18">
                      <w:pPr>
                        <w:pStyle w:val="ListParagraph"/>
                        <w:numPr>
                          <w:ilvl w:val="0"/>
                          <w:numId w:val="8"/>
                        </w:numPr>
                      </w:pPr>
                      <w:r w:rsidRPr="00E06A18">
                        <w:t xml:space="preserve"> Developed key functionalities: user authentication, property listings, booking system, and payment integration.</w:t>
                      </w:r>
                    </w:p>
                    <w:p w14:paraId="1422D61B" w14:textId="77777777" w:rsidR="008E10F2" w:rsidRDefault="00E06A18" w:rsidP="00E06A18">
                      <w:pPr>
                        <w:pStyle w:val="ListParagraph"/>
                        <w:numPr>
                          <w:ilvl w:val="0"/>
                          <w:numId w:val="8"/>
                        </w:numPr>
                      </w:pPr>
                      <w:r w:rsidRPr="00E06A18">
                        <w:t xml:space="preserve"> Designed a responsive UI for state management. </w:t>
                      </w:r>
                    </w:p>
                    <w:p w14:paraId="20B94A58" w14:textId="77777777" w:rsidR="008E10F2" w:rsidRDefault="00E06A18" w:rsidP="00E06A18">
                      <w:pPr>
                        <w:pStyle w:val="ListParagraph"/>
                        <w:numPr>
                          <w:ilvl w:val="0"/>
                          <w:numId w:val="8"/>
                        </w:numPr>
                      </w:pPr>
                      <w:r w:rsidRPr="00E06A18">
                        <w:t>Optimized API calls and database queries to enhance user experience.</w:t>
                      </w:r>
                    </w:p>
                    <w:p w14:paraId="2DA299DC" w14:textId="177C9052" w:rsidR="00E06A18" w:rsidRDefault="00E06A18" w:rsidP="00E06A18">
                      <w:pPr>
                        <w:pStyle w:val="ListParagraph"/>
                        <w:numPr>
                          <w:ilvl w:val="0"/>
                          <w:numId w:val="8"/>
                        </w:numPr>
                      </w:pPr>
                      <w:r w:rsidRPr="00E06A18">
                        <w:t xml:space="preserve"> Boosted project evaluation score to 90% by ensuring seamless performance.</w:t>
                      </w:r>
                    </w:p>
                    <w:p w14:paraId="0EEC96DF" w14:textId="77777777" w:rsidR="008E10F2" w:rsidRDefault="008E10F2" w:rsidP="008E10F2"/>
                    <w:p w14:paraId="6EF702F0" w14:textId="474AD366" w:rsidR="008E10F2" w:rsidRDefault="008E10F2" w:rsidP="008E10F2">
                      <w:pPr>
                        <w:pStyle w:val="Heading1"/>
                      </w:pPr>
                      <w:r>
                        <w:t>Key skills</w:t>
                      </w:r>
                    </w:p>
                    <w:p w14:paraId="0464F94B" w14:textId="7FF43B2F" w:rsidR="008E10F2" w:rsidRPr="0079613E" w:rsidRDefault="008E10F2" w:rsidP="008E10F2">
                      <w:pPr>
                        <w:pStyle w:val="Heading2"/>
                      </w:pPr>
                      <w:r>
                        <w:t xml:space="preserve">Web </w:t>
                      </w:r>
                      <w:r w:rsidRPr="00E06A18">
                        <w:t>Design for Restaurant and Travel site</w:t>
                      </w:r>
                      <w:r>
                        <w:t xml:space="preserve"> </w:t>
                      </w:r>
                      <w:r w:rsidRPr="0079613E">
                        <w:tab/>
                      </w:r>
                    </w:p>
                    <w:p w14:paraId="30BC5637" w14:textId="1E08FCBD" w:rsidR="008E10F2" w:rsidRDefault="008E10F2" w:rsidP="008E10F2">
                      <w:r>
                        <w:t>D</w:t>
                      </w:r>
                      <w:r w:rsidRPr="00E06A18">
                        <w:t xml:space="preserve">esigned and developed a modern, responsive restaurant website using React.js, HTML, CSS, and JavaScript. </w:t>
                      </w:r>
                    </w:p>
                    <w:p w14:paraId="019D1539" w14:textId="77777777" w:rsidR="008E10F2" w:rsidRPr="0079613E" w:rsidRDefault="008E10F2" w:rsidP="008E10F2">
                      <w:pPr>
                        <w:pStyle w:val="Heading2"/>
                      </w:pPr>
                      <w:r>
                        <w:t xml:space="preserve">Web </w:t>
                      </w:r>
                      <w:r w:rsidRPr="00E06A18">
                        <w:t>Design for Restaurant and Travel site</w:t>
                      </w:r>
                      <w:r>
                        <w:t xml:space="preserve"> </w:t>
                      </w:r>
                      <w:r w:rsidRPr="0079613E">
                        <w:tab/>
                      </w:r>
                    </w:p>
                    <w:p w14:paraId="0243D299" w14:textId="77777777" w:rsidR="008E10F2" w:rsidRDefault="008E10F2" w:rsidP="008E10F2">
                      <w:r>
                        <w:t>D</w:t>
                      </w:r>
                      <w:r w:rsidRPr="00E06A18">
                        <w:t xml:space="preserve">esigned and developed a modern, responsive restaurant website using React.js, HTML, CSS, and JavaScript. </w:t>
                      </w:r>
                    </w:p>
                    <w:p w14:paraId="7EF2F578" w14:textId="77777777" w:rsidR="008E10F2" w:rsidRPr="0079613E" w:rsidRDefault="008E10F2" w:rsidP="008E10F2">
                      <w:pPr>
                        <w:pStyle w:val="Heading2"/>
                      </w:pPr>
                      <w:r>
                        <w:t xml:space="preserve">Web </w:t>
                      </w:r>
                      <w:r w:rsidRPr="00E06A18">
                        <w:t>Design for Restaurant and Travel site</w:t>
                      </w:r>
                      <w:r>
                        <w:t xml:space="preserve"> </w:t>
                      </w:r>
                      <w:r w:rsidRPr="0079613E">
                        <w:tab/>
                      </w:r>
                    </w:p>
                    <w:p w14:paraId="49C009A5" w14:textId="77777777" w:rsidR="008E10F2" w:rsidRDefault="008E10F2" w:rsidP="008E10F2">
                      <w:r>
                        <w:t>D</w:t>
                      </w:r>
                      <w:r w:rsidRPr="00E06A18">
                        <w:t xml:space="preserve">esigned and developed a modern, responsive restaurant website using React.js, HTML, CSS, and JavaScript. </w:t>
                      </w:r>
                    </w:p>
                    <w:p w14:paraId="6D8E27E3" w14:textId="77777777" w:rsidR="008E10F2" w:rsidRDefault="008E10F2" w:rsidP="008E10F2"/>
                    <w:p w14:paraId="5B812493" w14:textId="77777777" w:rsidR="008E10F2" w:rsidRPr="008E10F2" w:rsidRDefault="008E10F2" w:rsidP="008E10F2"/>
                    <w:p w14:paraId="44595A9E" w14:textId="77777777" w:rsidR="008E10F2" w:rsidRPr="008E10F2" w:rsidRDefault="008E10F2" w:rsidP="008E10F2"/>
                    <w:p w14:paraId="639BE6ED" w14:textId="77777777" w:rsidR="008E10F2" w:rsidRPr="0079613E" w:rsidRDefault="008E10F2" w:rsidP="008E10F2"/>
                  </w:txbxContent>
                </v:textbox>
                <w10:wrap anchorx="page" anchory="page"/>
                <w10:anchorlock/>
              </v:shape>
            </w:pict>
          </mc:Fallback>
        </mc:AlternateContent>
      </w:r>
      <w:r w:rsidR="002021A0" w:rsidRPr="002021A0">
        <w:rPr>
          <w:noProof/>
        </w:rPr>
        <mc:AlternateContent>
          <mc:Choice Requires="wps">
            <w:drawing>
              <wp:anchor distT="0" distB="0" distL="114300" distR="114300" simplePos="0" relativeHeight="251666449" behindDoc="0" locked="1" layoutInCell="1" allowOverlap="1" wp14:anchorId="3EC20F66" wp14:editId="230CC471">
                <wp:simplePos x="0" y="0"/>
                <wp:positionH relativeFrom="margin">
                  <wp:align>right</wp:align>
                </wp:positionH>
                <wp:positionV relativeFrom="page">
                  <wp:posOffset>1417320</wp:posOffset>
                </wp:positionV>
                <wp:extent cx="4909820" cy="1579880"/>
                <wp:effectExtent l="0" t="0" r="0" b="1270"/>
                <wp:wrapSquare wrapText="bothSides"/>
                <wp:docPr id="2" name="Text Box 2"/>
                <wp:cNvGraphicFramePr/>
                <a:graphic xmlns:a="http://schemas.openxmlformats.org/drawingml/2006/main">
                  <a:graphicData uri="http://schemas.microsoft.com/office/word/2010/wordprocessingShape">
                    <wps:wsp>
                      <wps:cNvSpPr txBox="1"/>
                      <wps:spPr>
                        <a:xfrm>
                          <a:off x="0" y="0"/>
                          <a:ext cx="4909820" cy="1579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7D526B" w14:textId="77777777" w:rsidR="0079613E" w:rsidRPr="0079613E" w:rsidRDefault="0079613E" w:rsidP="0079613E">
                            <w:pPr>
                              <w:pStyle w:val="Heading1"/>
                            </w:pPr>
                            <w:r w:rsidRPr="0079613E">
                              <w:t>Profile</w:t>
                            </w:r>
                          </w:p>
                          <w:p w14:paraId="7D8A4136" w14:textId="77777777" w:rsidR="00E06A18" w:rsidRDefault="00E06A18" w:rsidP="00E06A18">
                            <w:r w:rsidRPr="00E06A18">
                              <w:t>Full Stack Developer | React.js | Node.js | MongoDB</w:t>
                            </w:r>
                          </w:p>
                          <w:p w14:paraId="32CF81C7" w14:textId="3BF4A576" w:rsidR="002021A0" w:rsidRPr="0079613E" w:rsidRDefault="00E06A18" w:rsidP="00E06A18">
                            <w:pPr>
                              <w:jc w:val="both"/>
                            </w:pPr>
                            <w:r w:rsidRPr="00E06A18">
                              <w:t>Results-driven Full Stack Developer with expertise in React.js, Node.js, Express, and MongoDB. Experienced in designing and deploying scalable web applications with optimized RESTful APIs and database management. Built an Airbnb clone, implementing authentication, CRUD operations, and payment integration. Skilled in JavaScript, HTML, CSS, Redux, and Git, with a strong focus on performance, security, and user experience. Seeking to leverage technical skills to develop high-quality software solutions in a dynamic team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20F66" id="Text Box 2" o:spid="_x0000_s1029" type="#_x0000_t202" style="position:absolute;margin-left:335.4pt;margin-top:111.6pt;width:386.6pt;height:124.4pt;z-index:25166644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" filled="f" stroked="f">
                <v:textbox>
                  <w:txbxContent>
                    <w:p w14:paraId="107D526B" w14:textId="77777777" w:rsidR="0079613E" w:rsidRPr="0079613E" w:rsidRDefault="0079613E" w:rsidP="0079613E">
                      <w:pPr>
                        <w:pStyle w:val="Heading1"/>
                      </w:pPr>
                      <w:r w:rsidRPr="0079613E">
                        <w:t>Profile</w:t>
                      </w:r>
                    </w:p>
                    <w:p w14:paraId="7D8A4136" w14:textId="77777777" w:rsidR="00E06A18" w:rsidRDefault="00E06A18" w:rsidP="00E06A18">
                      <w:r w:rsidRPr="00E06A18">
                        <w:t>Full Stack Developer | React.js | Node.js | MongoDB</w:t>
                      </w:r>
                    </w:p>
                    <w:p w14:paraId="32CF81C7" w14:textId="3BF4A576" w:rsidR="002021A0" w:rsidRPr="0079613E" w:rsidRDefault="00E06A18" w:rsidP="00E06A18">
                      <w:pPr>
                        <w:jc w:val="both"/>
                      </w:pPr>
                      <w:r w:rsidRPr="00E06A18">
                        <w:t>Results-driven Full Stack Developer with expertise in React.js, Node.js, Express, and MongoDB. Experienced in designing and deploying scalable web applications with optimized RESTful APIs and database management. Built an Airbnb clone, implementing authentication, CRUD operations, and payment integration. Skilled in JavaScript, HTML, CSS, Redux, and Git, with a strong focus on performance, security, and user experience. Seeking to leverage technical skills to develop high-quality software solutions in a dynamic team environment.</w:t>
                      </w:r>
                    </w:p>
                  </w:txbxContent>
                </v:textbox>
                <w10:wrap type="square" anchorx="margin" anchory="page"/>
                <w10:anchorlock/>
              </v:shape>
            </w:pict>
          </mc:Fallback>
        </mc:AlternateContent>
      </w:r>
      <w:r w:rsidR="002021A0" w:rsidRPr="002021A0">
        <w:rPr>
          <w:noProof/>
        </w:rPr>
        <mc:AlternateContent>
          <mc:Choice Requires="wps">
            <w:drawing>
              <wp:anchor distT="0" distB="0" distL="114300" distR="114300" simplePos="0" relativeHeight="251654161" behindDoc="1" locked="1" layoutInCell="1" allowOverlap="1" wp14:anchorId="5A778B4E" wp14:editId="6592114A">
                <wp:simplePos x="0" y="0"/>
                <wp:positionH relativeFrom="column">
                  <wp:posOffset>-457200</wp:posOffset>
                </wp:positionH>
                <wp:positionV relativeFrom="page">
                  <wp:posOffset>0</wp:posOffset>
                </wp:positionV>
                <wp:extent cx="7772401" cy="1289304"/>
                <wp:effectExtent l="0" t="0" r="0" b="6350"/>
                <wp:wrapNone/>
                <wp:docPr id="103656492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1" cy="1289304"/>
                        </a:xfrm>
                        <a:prstGeom prst="rect">
                          <a:avLst/>
                        </a:prstGeom>
                        <a:solidFill>
                          <a:srgbClr val="A7D5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123A8A" id="Rectangle 1" o:spid="_x0000_s1026" alt="&quot;&quot;" style="position:absolute;margin-left:-36pt;margin-top:0;width:612pt;height:101.5pt;z-index:-251662319;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" fillcolor="#a7d5ff" stroked="f" strokeweight="1pt">
                <w10:wrap anchory="page"/>
                <w10:anchorlock/>
              </v:rect>
            </w:pict>
          </mc:Fallback>
        </mc:AlternateContent>
      </w:r>
    </w:p>
    <w:p w14:paraId="378E66E5" w14:textId="14DFB2D6" w:rsidR="002021A0" w:rsidRDefault="00E06A18" w:rsidP="002021A0">
      <w:pPr>
        <w:pStyle w:val="Title"/>
      </w:pPr>
      <w:r>
        <w:t>madhumathi</w:t>
      </w:r>
    </w:p>
    <w:p w14:paraId="6D0E4192" w14:textId="75039CFE" w:rsidR="002021A0" w:rsidRPr="002021A0" w:rsidRDefault="00E06A18" w:rsidP="002021A0">
      <w:pPr>
        <w:pStyle w:val="Subtitle"/>
      </w:pPr>
      <w:r>
        <w:t>full stack developer</w:t>
      </w:r>
    </w:p>
    <w:p w14:paraId="5717D510" w14:textId="77777777" w:rsidR="00017F0D" w:rsidRDefault="00017F0D" w:rsidP="000B1681"/>
    <w:p w14:paraId="55630C1C" w14:textId="1D23EAD0" w:rsidR="00017F0D" w:rsidRPr="00277491" w:rsidRDefault="00277491" w:rsidP="00017F0D">
      <w:pPr>
        <w:pStyle w:val="Heading4"/>
        <w:rPr>
          <w:b/>
          <w:bCs/>
        </w:rPr>
      </w:pPr>
      <w:r>
        <w:rPr>
          <w:noProof/>
        </w:rPr>
        <mc:AlternateContent>
          <mc:Choice Requires="wps">
            <w:drawing>
              <wp:anchor distT="0" distB="0" distL="114300" distR="114300" simplePos="0" relativeHeight="251678737" behindDoc="0" locked="0" layoutInCell="1" allowOverlap="1" wp14:anchorId="4BDC6CD9" wp14:editId="59702D61">
                <wp:simplePos x="0" y="0"/>
                <wp:positionH relativeFrom="column">
                  <wp:posOffset>1892808</wp:posOffset>
                </wp:positionH>
                <wp:positionV relativeFrom="paragraph">
                  <wp:posOffset>3587115</wp:posOffset>
                </wp:positionV>
                <wp:extent cx="6748272" cy="15240"/>
                <wp:effectExtent l="0" t="0" r="33655" b="22860"/>
                <wp:wrapNone/>
                <wp:docPr id="395976512" name="Straight Connector 2"/>
                <wp:cNvGraphicFramePr/>
                <a:graphic xmlns:a="http://schemas.openxmlformats.org/drawingml/2006/main">
                  <a:graphicData uri="http://schemas.microsoft.com/office/word/2010/wordprocessingShape">
                    <wps:wsp>
                      <wps:cNvCnPr/>
                      <wps:spPr>
                        <a:xfrm flipV="1">
                          <a:off x="0" y="0"/>
                          <a:ext cx="6748272" cy="152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73F9DFB" id="Straight Connector 2" o:spid="_x0000_s1026" style="position:absolute;flip:y;z-index:251678737;visibility:visible;mso-wrap-style:square;mso-wrap-distance-left:9pt;mso-wrap-distance-top:0;mso-wrap-distance-right:9pt;mso-wrap-distance-bottom:0;mso-position-horizontal:absolute;mso-position-horizontal-relative:text;mso-position-vertical:absolute;mso-position-vertical-relative:text" from="149.05pt,282.45pt" to="680.4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" strokecolor="#d1dbdc [3207]" strokeweight=".5pt">
                <v:stroke joinstyle="miter"/>
              </v:line>
            </w:pict>
          </mc:Fallback>
        </mc:AlternateContent>
      </w:r>
    </w:p>
    <w:p w14:paraId="53D46949" w14:textId="26F0C437" w:rsidR="00017F0D" w:rsidRDefault="00017F0D" w:rsidP="00017F0D">
      <w:pPr>
        <w:pStyle w:val="Heading4"/>
      </w:pPr>
      <w:r>
        <w:t>Mannargudi</w:t>
      </w:r>
    </w:p>
    <w:p w14:paraId="323D330B" w14:textId="2147F43A" w:rsidR="00017F0D" w:rsidRPr="00017F0D" w:rsidRDefault="00017F0D" w:rsidP="00017F0D">
      <w:r>
        <w:t>Email:</w:t>
      </w:r>
    </w:p>
    <w:p w14:paraId="16D7EA91" w14:textId="5733A781" w:rsidR="00017F0D" w:rsidRDefault="00017F0D" w:rsidP="00017F0D">
      <w:hyperlink r:id="rId10" w:history="1">
        <w:r w:rsidRPr="00065219">
          <w:rPr>
            <w:rStyle w:val="Hyperlink"/>
          </w:rPr>
          <w:t>madhumathi2201@gmail.com</w:t>
        </w:r>
      </w:hyperlink>
    </w:p>
    <w:p w14:paraId="6EB48E40" w14:textId="66B839C1" w:rsidR="00017F0D" w:rsidRDefault="00017F0D" w:rsidP="00017F0D">
      <w:r>
        <w:t>LinkedIn:</w:t>
      </w:r>
    </w:p>
    <w:p w14:paraId="71D9D95A" w14:textId="5DACF7F8" w:rsidR="00017F0D" w:rsidRDefault="00017F0D" w:rsidP="00017F0D">
      <w:hyperlink r:id="rId11" w:history="1">
        <w:r w:rsidRPr="00065219">
          <w:rPr>
            <w:rStyle w:val="Hyperlink"/>
          </w:rPr>
          <w:t>www.linkedin.com/in/madhumathi-a-754a562a6</w:t>
        </w:r>
      </w:hyperlink>
    </w:p>
    <w:p w14:paraId="5F4C922B" w14:textId="0C7A1167" w:rsidR="00017F0D" w:rsidRDefault="00017F0D" w:rsidP="00017F0D">
      <w:r>
        <w:t>Portfolio:</w:t>
      </w:r>
    </w:p>
    <w:p w14:paraId="7849D884" w14:textId="0DA5F7C5" w:rsidR="00017F0D" w:rsidRDefault="00017F0D" w:rsidP="00017F0D">
      <w:hyperlink r:id="rId12" w:history="1">
        <w:r w:rsidRPr="00065219">
          <w:rPr>
            <w:rStyle w:val="Hyperlink"/>
          </w:rPr>
          <w:t>https://grand-heliotrope-aa5b23.netlify.app</w:t>
        </w:r>
      </w:hyperlink>
      <w:r>
        <w:t xml:space="preserve"> </w:t>
      </w:r>
    </w:p>
    <w:p w14:paraId="744E765E" w14:textId="3939C510" w:rsidR="00017F0D" w:rsidRPr="0079613E" w:rsidRDefault="00017F0D" w:rsidP="00017F0D">
      <w:r>
        <w:t xml:space="preserve">              </w:t>
      </w:r>
    </w:p>
    <w:p w14:paraId="56F66AD5" w14:textId="011FEF1C" w:rsidR="00130AC8" w:rsidRDefault="00130AC8" w:rsidP="000B1681"/>
    <w:sectPr w:rsidR="00130AC8" w:rsidSect="002021A0">
      <w:pgSz w:w="12240" w:h="15800" w:code="1"/>
      <w:pgMar w:top="432"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Gill Sans Nova Light">
    <w:charset w:val="00"/>
    <w:family w:val="swiss"/>
    <w:pitch w:val="variable"/>
    <w:sig w:usb0="8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ormorantGaramond-Medium">
    <w:altName w:val="Calibri"/>
    <w:charset w:val="00"/>
    <w:family w:val="auto"/>
    <w:pitch w:val="variable"/>
    <w:sig w:usb0="A00002FF" w:usb1="0001E07B" w:usb2="0000002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EFA7A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430DC8"/>
    <w:multiLevelType w:val="multilevel"/>
    <w:tmpl w:val="B3E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87E20"/>
    <w:multiLevelType w:val="multilevel"/>
    <w:tmpl w:val="B89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9E5A47"/>
    <w:multiLevelType w:val="hybridMultilevel"/>
    <w:tmpl w:val="40DEE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9F6205"/>
    <w:multiLevelType w:val="hybridMultilevel"/>
    <w:tmpl w:val="6118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643D05"/>
    <w:multiLevelType w:val="hybridMultilevel"/>
    <w:tmpl w:val="5816A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201E4E"/>
    <w:multiLevelType w:val="hybridMultilevel"/>
    <w:tmpl w:val="A61AA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1118472">
    <w:abstractNumId w:val="2"/>
  </w:num>
  <w:num w:numId="2" w16cid:durableId="1653171619">
    <w:abstractNumId w:val="3"/>
  </w:num>
  <w:num w:numId="3" w16cid:durableId="950356249">
    <w:abstractNumId w:val="1"/>
  </w:num>
  <w:num w:numId="4" w16cid:durableId="1735736264">
    <w:abstractNumId w:val="4"/>
  </w:num>
  <w:num w:numId="5" w16cid:durableId="1458259535">
    <w:abstractNumId w:val="6"/>
  </w:num>
  <w:num w:numId="6" w16cid:durableId="1490630644">
    <w:abstractNumId w:val="0"/>
  </w:num>
  <w:num w:numId="7" w16cid:durableId="985822210">
    <w:abstractNumId w:val="5"/>
  </w:num>
  <w:num w:numId="8" w16cid:durableId="306323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4096"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9"/>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A18"/>
    <w:rsid w:val="00000AFB"/>
    <w:rsid w:val="000121FE"/>
    <w:rsid w:val="00017F0D"/>
    <w:rsid w:val="00020262"/>
    <w:rsid w:val="0002207D"/>
    <w:rsid w:val="000260B4"/>
    <w:rsid w:val="00031AB2"/>
    <w:rsid w:val="00036133"/>
    <w:rsid w:val="000376D0"/>
    <w:rsid w:val="00037C55"/>
    <w:rsid w:val="00050A26"/>
    <w:rsid w:val="00054F97"/>
    <w:rsid w:val="0006054C"/>
    <w:rsid w:val="00063E45"/>
    <w:rsid w:val="00070D27"/>
    <w:rsid w:val="00077BA8"/>
    <w:rsid w:val="00077F56"/>
    <w:rsid w:val="0008027E"/>
    <w:rsid w:val="00086741"/>
    <w:rsid w:val="00094EC0"/>
    <w:rsid w:val="00097EEA"/>
    <w:rsid w:val="000A02D0"/>
    <w:rsid w:val="000B08AF"/>
    <w:rsid w:val="000B1259"/>
    <w:rsid w:val="000B1681"/>
    <w:rsid w:val="000B1848"/>
    <w:rsid w:val="000B2C8B"/>
    <w:rsid w:val="000B5170"/>
    <w:rsid w:val="000C2682"/>
    <w:rsid w:val="000D5625"/>
    <w:rsid w:val="000E6429"/>
    <w:rsid w:val="000F0194"/>
    <w:rsid w:val="000F1AE2"/>
    <w:rsid w:val="000F6566"/>
    <w:rsid w:val="000F7667"/>
    <w:rsid w:val="000F767E"/>
    <w:rsid w:val="000F7D99"/>
    <w:rsid w:val="00102018"/>
    <w:rsid w:val="001064F2"/>
    <w:rsid w:val="00120006"/>
    <w:rsid w:val="0012147B"/>
    <w:rsid w:val="00126A95"/>
    <w:rsid w:val="001307FD"/>
    <w:rsid w:val="00130871"/>
    <w:rsid w:val="00130AC8"/>
    <w:rsid w:val="001317CF"/>
    <w:rsid w:val="00131CBB"/>
    <w:rsid w:val="00137760"/>
    <w:rsid w:val="001379D7"/>
    <w:rsid w:val="00141147"/>
    <w:rsid w:val="00141552"/>
    <w:rsid w:val="00143B52"/>
    <w:rsid w:val="001441BB"/>
    <w:rsid w:val="0014544E"/>
    <w:rsid w:val="0014782C"/>
    <w:rsid w:val="00152C30"/>
    <w:rsid w:val="00155D29"/>
    <w:rsid w:val="00162AD3"/>
    <w:rsid w:val="0017256B"/>
    <w:rsid w:val="00172F50"/>
    <w:rsid w:val="00174385"/>
    <w:rsid w:val="00177CBE"/>
    <w:rsid w:val="00186678"/>
    <w:rsid w:val="001A08B7"/>
    <w:rsid w:val="001A3C3D"/>
    <w:rsid w:val="001A3DB6"/>
    <w:rsid w:val="001A5FDE"/>
    <w:rsid w:val="001B2DE1"/>
    <w:rsid w:val="001B7ECD"/>
    <w:rsid w:val="001C0A9C"/>
    <w:rsid w:val="001C31FD"/>
    <w:rsid w:val="001C65A2"/>
    <w:rsid w:val="001D78B7"/>
    <w:rsid w:val="001E16C3"/>
    <w:rsid w:val="001E16F3"/>
    <w:rsid w:val="001E20D0"/>
    <w:rsid w:val="001E3A8D"/>
    <w:rsid w:val="001F2757"/>
    <w:rsid w:val="001F2C7D"/>
    <w:rsid w:val="001F47C3"/>
    <w:rsid w:val="001F4A44"/>
    <w:rsid w:val="001F5219"/>
    <w:rsid w:val="001F76AD"/>
    <w:rsid w:val="002021A0"/>
    <w:rsid w:val="002106F7"/>
    <w:rsid w:val="00214F05"/>
    <w:rsid w:val="00216323"/>
    <w:rsid w:val="00222C2E"/>
    <w:rsid w:val="0022765C"/>
    <w:rsid w:val="00233CA7"/>
    <w:rsid w:val="002370BA"/>
    <w:rsid w:val="002438EF"/>
    <w:rsid w:val="00246C4C"/>
    <w:rsid w:val="002510B3"/>
    <w:rsid w:val="00252E74"/>
    <w:rsid w:val="0025741E"/>
    <w:rsid w:val="00257A1C"/>
    <w:rsid w:val="00264B92"/>
    <w:rsid w:val="00264FFA"/>
    <w:rsid w:val="002714A9"/>
    <w:rsid w:val="00273B80"/>
    <w:rsid w:val="00276B01"/>
    <w:rsid w:val="00277491"/>
    <w:rsid w:val="0028153A"/>
    <w:rsid w:val="00281542"/>
    <w:rsid w:val="002819FD"/>
    <w:rsid w:val="00287019"/>
    <w:rsid w:val="00293782"/>
    <w:rsid w:val="0029441D"/>
    <w:rsid w:val="00296E25"/>
    <w:rsid w:val="002976DA"/>
    <w:rsid w:val="002B3FF0"/>
    <w:rsid w:val="002D0BFD"/>
    <w:rsid w:val="002D3ED4"/>
    <w:rsid w:val="00311D05"/>
    <w:rsid w:val="00312EFA"/>
    <w:rsid w:val="00314AC7"/>
    <w:rsid w:val="00332E68"/>
    <w:rsid w:val="00340EA1"/>
    <w:rsid w:val="00341805"/>
    <w:rsid w:val="00341BFB"/>
    <w:rsid w:val="00342D20"/>
    <w:rsid w:val="003457B8"/>
    <w:rsid w:val="00351E96"/>
    <w:rsid w:val="00357D29"/>
    <w:rsid w:val="00360784"/>
    <w:rsid w:val="003615F4"/>
    <w:rsid w:val="00366618"/>
    <w:rsid w:val="00371308"/>
    <w:rsid w:val="0037218D"/>
    <w:rsid w:val="003734AB"/>
    <w:rsid w:val="00373C83"/>
    <w:rsid w:val="003851E2"/>
    <w:rsid w:val="00390ACF"/>
    <w:rsid w:val="003919F8"/>
    <w:rsid w:val="00393CDF"/>
    <w:rsid w:val="003957F8"/>
    <w:rsid w:val="003A0613"/>
    <w:rsid w:val="003A65B7"/>
    <w:rsid w:val="003A7CE3"/>
    <w:rsid w:val="003B1DC7"/>
    <w:rsid w:val="003B526C"/>
    <w:rsid w:val="003C0C1C"/>
    <w:rsid w:val="003C5693"/>
    <w:rsid w:val="003C700B"/>
    <w:rsid w:val="003C76A7"/>
    <w:rsid w:val="003E2A13"/>
    <w:rsid w:val="003E3CD8"/>
    <w:rsid w:val="003F17FA"/>
    <w:rsid w:val="003F6594"/>
    <w:rsid w:val="004005D1"/>
    <w:rsid w:val="00404A3D"/>
    <w:rsid w:val="00405777"/>
    <w:rsid w:val="0041167F"/>
    <w:rsid w:val="00412290"/>
    <w:rsid w:val="00413B81"/>
    <w:rsid w:val="00414F88"/>
    <w:rsid w:val="00415E9D"/>
    <w:rsid w:val="00416C65"/>
    <w:rsid w:val="00422B51"/>
    <w:rsid w:val="00424D16"/>
    <w:rsid w:val="00426E33"/>
    <w:rsid w:val="004312BA"/>
    <w:rsid w:val="00436379"/>
    <w:rsid w:val="004612D6"/>
    <w:rsid w:val="00470088"/>
    <w:rsid w:val="00474207"/>
    <w:rsid w:val="004752EC"/>
    <w:rsid w:val="004761A2"/>
    <w:rsid w:val="0047622B"/>
    <w:rsid w:val="004A633B"/>
    <w:rsid w:val="004B0444"/>
    <w:rsid w:val="004B28F6"/>
    <w:rsid w:val="004D364F"/>
    <w:rsid w:val="004D717F"/>
    <w:rsid w:val="004F0100"/>
    <w:rsid w:val="004F0232"/>
    <w:rsid w:val="00503498"/>
    <w:rsid w:val="005056BD"/>
    <w:rsid w:val="00510947"/>
    <w:rsid w:val="00510BE9"/>
    <w:rsid w:val="00520345"/>
    <w:rsid w:val="00520E08"/>
    <w:rsid w:val="00523EE0"/>
    <w:rsid w:val="00524207"/>
    <w:rsid w:val="00524801"/>
    <w:rsid w:val="005306FB"/>
    <w:rsid w:val="005418F2"/>
    <w:rsid w:val="00551038"/>
    <w:rsid w:val="00562236"/>
    <w:rsid w:val="00570F10"/>
    <w:rsid w:val="00571562"/>
    <w:rsid w:val="00586111"/>
    <w:rsid w:val="0058697A"/>
    <w:rsid w:val="00587366"/>
    <w:rsid w:val="00591B15"/>
    <w:rsid w:val="00592FF7"/>
    <w:rsid w:val="00594E5F"/>
    <w:rsid w:val="00596830"/>
    <w:rsid w:val="00597A8A"/>
    <w:rsid w:val="005A0940"/>
    <w:rsid w:val="005B2678"/>
    <w:rsid w:val="005B75B4"/>
    <w:rsid w:val="005C7AE3"/>
    <w:rsid w:val="005D7353"/>
    <w:rsid w:val="005E4A0C"/>
    <w:rsid w:val="005F14F4"/>
    <w:rsid w:val="005F5849"/>
    <w:rsid w:val="006015A8"/>
    <w:rsid w:val="006111D1"/>
    <w:rsid w:val="00627128"/>
    <w:rsid w:val="006317AA"/>
    <w:rsid w:val="006334CA"/>
    <w:rsid w:val="006513EF"/>
    <w:rsid w:val="00652941"/>
    <w:rsid w:val="00654BFC"/>
    <w:rsid w:val="006602EF"/>
    <w:rsid w:val="00660AF1"/>
    <w:rsid w:val="00662CEA"/>
    <w:rsid w:val="0066642A"/>
    <w:rsid w:val="0066750D"/>
    <w:rsid w:val="00670CAA"/>
    <w:rsid w:val="00673510"/>
    <w:rsid w:val="00675321"/>
    <w:rsid w:val="00681E17"/>
    <w:rsid w:val="00684D43"/>
    <w:rsid w:val="00685182"/>
    <w:rsid w:val="006878BB"/>
    <w:rsid w:val="00690354"/>
    <w:rsid w:val="00692C8F"/>
    <w:rsid w:val="00695B02"/>
    <w:rsid w:val="00695B2B"/>
    <w:rsid w:val="00696686"/>
    <w:rsid w:val="006A5877"/>
    <w:rsid w:val="006C124E"/>
    <w:rsid w:val="006C1F35"/>
    <w:rsid w:val="006D2AA5"/>
    <w:rsid w:val="006E51C0"/>
    <w:rsid w:val="006E6FFD"/>
    <w:rsid w:val="006F6977"/>
    <w:rsid w:val="007022ED"/>
    <w:rsid w:val="00726FB1"/>
    <w:rsid w:val="00726FB4"/>
    <w:rsid w:val="00727E18"/>
    <w:rsid w:val="007303F1"/>
    <w:rsid w:val="00732267"/>
    <w:rsid w:val="00740BAE"/>
    <w:rsid w:val="00743B70"/>
    <w:rsid w:val="00747901"/>
    <w:rsid w:val="00750048"/>
    <w:rsid w:val="00757556"/>
    <w:rsid w:val="007646B0"/>
    <w:rsid w:val="00775D21"/>
    <w:rsid w:val="00775EA9"/>
    <w:rsid w:val="00792B8D"/>
    <w:rsid w:val="0079613E"/>
    <w:rsid w:val="007B62C3"/>
    <w:rsid w:val="007C4D48"/>
    <w:rsid w:val="007D0B2B"/>
    <w:rsid w:val="007D77FB"/>
    <w:rsid w:val="007E1764"/>
    <w:rsid w:val="007F3F8E"/>
    <w:rsid w:val="007F4BC9"/>
    <w:rsid w:val="007F5AC2"/>
    <w:rsid w:val="007F5F4B"/>
    <w:rsid w:val="00800785"/>
    <w:rsid w:val="00807660"/>
    <w:rsid w:val="0081098A"/>
    <w:rsid w:val="00817A88"/>
    <w:rsid w:val="008209AB"/>
    <w:rsid w:val="008209E6"/>
    <w:rsid w:val="00821F4A"/>
    <w:rsid w:val="00823D01"/>
    <w:rsid w:val="00825097"/>
    <w:rsid w:val="00840BA0"/>
    <w:rsid w:val="00842EBF"/>
    <w:rsid w:val="00844EB5"/>
    <w:rsid w:val="008453E2"/>
    <w:rsid w:val="00845B87"/>
    <w:rsid w:val="00846BAE"/>
    <w:rsid w:val="00851830"/>
    <w:rsid w:val="00852520"/>
    <w:rsid w:val="00856E18"/>
    <w:rsid w:val="008644D4"/>
    <w:rsid w:val="008657C2"/>
    <w:rsid w:val="0087168D"/>
    <w:rsid w:val="00884DFD"/>
    <w:rsid w:val="008854CA"/>
    <w:rsid w:val="008903DC"/>
    <w:rsid w:val="00894087"/>
    <w:rsid w:val="00894889"/>
    <w:rsid w:val="00894A60"/>
    <w:rsid w:val="008A1BC9"/>
    <w:rsid w:val="008A4B9E"/>
    <w:rsid w:val="008B2E7E"/>
    <w:rsid w:val="008B68EE"/>
    <w:rsid w:val="008B7C66"/>
    <w:rsid w:val="008C0071"/>
    <w:rsid w:val="008E10F2"/>
    <w:rsid w:val="008E5A10"/>
    <w:rsid w:val="008E6586"/>
    <w:rsid w:val="00913467"/>
    <w:rsid w:val="0091453B"/>
    <w:rsid w:val="00926224"/>
    <w:rsid w:val="00926314"/>
    <w:rsid w:val="0092647F"/>
    <w:rsid w:val="00930665"/>
    <w:rsid w:val="009320AB"/>
    <w:rsid w:val="00944C71"/>
    <w:rsid w:val="009467DC"/>
    <w:rsid w:val="00955923"/>
    <w:rsid w:val="00962AA5"/>
    <w:rsid w:val="00974714"/>
    <w:rsid w:val="00981D62"/>
    <w:rsid w:val="009877FA"/>
    <w:rsid w:val="00990E3E"/>
    <w:rsid w:val="00992C51"/>
    <w:rsid w:val="00993EB5"/>
    <w:rsid w:val="00996D66"/>
    <w:rsid w:val="009A015E"/>
    <w:rsid w:val="009A20AE"/>
    <w:rsid w:val="009A5D5A"/>
    <w:rsid w:val="009B1BD2"/>
    <w:rsid w:val="009B1CAB"/>
    <w:rsid w:val="009B5995"/>
    <w:rsid w:val="009C089C"/>
    <w:rsid w:val="009D0CF3"/>
    <w:rsid w:val="009D5BCD"/>
    <w:rsid w:val="009E470D"/>
    <w:rsid w:val="009F156B"/>
    <w:rsid w:val="00A07DAF"/>
    <w:rsid w:val="00A10018"/>
    <w:rsid w:val="00A12AA4"/>
    <w:rsid w:val="00A171E5"/>
    <w:rsid w:val="00A248B9"/>
    <w:rsid w:val="00A34D96"/>
    <w:rsid w:val="00A41E09"/>
    <w:rsid w:val="00A43BA5"/>
    <w:rsid w:val="00A46812"/>
    <w:rsid w:val="00A52F43"/>
    <w:rsid w:val="00A63446"/>
    <w:rsid w:val="00A7031A"/>
    <w:rsid w:val="00A70C19"/>
    <w:rsid w:val="00A74937"/>
    <w:rsid w:val="00A80BB9"/>
    <w:rsid w:val="00A93689"/>
    <w:rsid w:val="00AA6843"/>
    <w:rsid w:val="00AB49A9"/>
    <w:rsid w:val="00AC14E1"/>
    <w:rsid w:val="00AE3DA4"/>
    <w:rsid w:val="00AE3FD6"/>
    <w:rsid w:val="00AE6532"/>
    <w:rsid w:val="00AE67B1"/>
    <w:rsid w:val="00AE76D3"/>
    <w:rsid w:val="00AE7D1B"/>
    <w:rsid w:val="00B04CA0"/>
    <w:rsid w:val="00B11992"/>
    <w:rsid w:val="00B11E40"/>
    <w:rsid w:val="00B148BF"/>
    <w:rsid w:val="00B17192"/>
    <w:rsid w:val="00B23426"/>
    <w:rsid w:val="00B3412F"/>
    <w:rsid w:val="00B3528E"/>
    <w:rsid w:val="00B41085"/>
    <w:rsid w:val="00B64FD9"/>
    <w:rsid w:val="00B766A4"/>
    <w:rsid w:val="00B76A14"/>
    <w:rsid w:val="00B84DF4"/>
    <w:rsid w:val="00B860C1"/>
    <w:rsid w:val="00B903E0"/>
    <w:rsid w:val="00B92036"/>
    <w:rsid w:val="00B97D2C"/>
    <w:rsid w:val="00BA2628"/>
    <w:rsid w:val="00BC05C2"/>
    <w:rsid w:val="00BD0759"/>
    <w:rsid w:val="00BD24EA"/>
    <w:rsid w:val="00BD58FF"/>
    <w:rsid w:val="00BD5B0C"/>
    <w:rsid w:val="00BD7323"/>
    <w:rsid w:val="00BE3FCB"/>
    <w:rsid w:val="00BE6928"/>
    <w:rsid w:val="00BF2186"/>
    <w:rsid w:val="00BF3616"/>
    <w:rsid w:val="00BF5716"/>
    <w:rsid w:val="00C0433F"/>
    <w:rsid w:val="00C10E20"/>
    <w:rsid w:val="00C12E71"/>
    <w:rsid w:val="00C166DF"/>
    <w:rsid w:val="00C228E5"/>
    <w:rsid w:val="00C40F51"/>
    <w:rsid w:val="00C41C6F"/>
    <w:rsid w:val="00C554D5"/>
    <w:rsid w:val="00C703CC"/>
    <w:rsid w:val="00C83646"/>
    <w:rsid w:val="00C967A9"/>
    <w:rsid w:val="00C973DE"/>
    <w:rsid w:val="00CA28A1"/>
    <w:rsid w:val="00CA306E"/>
    <w:rsid w:val="00CA664E"/>
    <w:rsid w:val="00CB0E7E"/>
    <w:rsid w:val="00CB2E26"/>
    <w:rsid w:val="00CB4648"/>
    <w:rsid w:val="00CB5AB3"/>
    <w:rsid w:val="00CC109F"/>
    <w:rsid w:val="00CC342C"/>
    <w:rsid w:val="00CC6239"/>
    <w:rsid w:val="00CC64D9"/>
    <w:rsid w:val="00CD3DC1"/>
    <w:rsid w:val="00CD5114"/>
    <w:rsid w:val="00CD649A"/>
    <w:rsid w:val="00D076BB"/>
    <w:rsid w:val="00D14367"/>
    <w:rsid w:val="00D2119B"/>
    <w:rsid w:val="00D22C4A"/>
    <w:rsid w:val="00D245D7"/>
    <w:rsid w:val="00D26A4E"/>
    <w:rsid w:val="00D27132"/>
    <w:rsid w:val="00D328C6"/>
    <w:rsid w:val="00D3632A"/>
    <w:rsid w:val="00D37329"/>
    <w:rsid w:val="00D456BD"/>
    <w:rsid w:val="00D45CE4"/>
    <w:rsid w:val="00D51580"/>
    <w:rsid w:val="00D56237"/>
    <w:rsid w:val="00D56608"/>
    <w:rsid w:val="00D61D2A"/>
    <w:rsid w:val="00D62EF3"/>
    <w:rsid w:val="00D80DB4"/>
    <w:rsid w:val="00D85B4D"/>
    <w:rsid w:val="00DA0991"/>
    <w:rsid w:val="00DB632E"/>
    <w:rsid w:val="00DC028F"/>
    <w:rsid w:val="00DC11A4"/>
    <w:rsid w:val="00DC3F42"/>
    <w:rsid w:val="00DC5165"/>
    <w:rsid w:val="00DC73ED"/>
    <w:rsid w:val="00DD115E"/>
    <w:rsid w:val="00DD2D6C"/>
    <w:rsid w:val="00DD7B19"/>
    <w:rsid w:val="00DE3D75"/>
    <w:rsid w:val="00DE7923"/>
    <w:rsid w:val="00DF0148"/>
    <w:rsid w:val="00DF0E47"/>
    <w:rsid w:val="00DF2A5E"/>
    <w:rsid w:val="00DF46AC"/>
    <w:rsid w:val="00DF6B05"/>
    <w:rsid w:val="00DF7610"/>
    <w:rsid w:val="00E02351"/>
    <w:rsid w:val="00E06A18"/>
    <w:rsid w:val="00E06AB6"/>
    <w:rsid w:val="00E06E90"/>
    <w:rsid w:val="00E0737E"/>
    <w:rsid w:val="00E306AF"/>
    <w:rsid w:val="00E40A7F"/>
    <w:rsid w:val="00E426C7"/>
    <w:rsid w:val="00E509A5"/>
    <w:rsid w:val="00E51966"/>
    <w:rsid w:val="00E54CD7"/>
    <w:rsid w:val="00E54DC5"/>
    <w:rsid w:val="00E63269"/>
    <w:rsid w:val="00E7420F"/>
    <w:rsid w:val="00E77FA7"/>
    <w:rsid w:val="00E81DFB"/>
    <w:rsid w:val="00E82B98"/>
    <w:rsid w:val="00EA0F2B"/>
    <w:rsid w:val="00EB6108"/>
    <w:rsid w:val="00EC1A6C"/>
    <w:rsid w:val="00EC255D"/>
    <w:rsid w:val="00ED2462"/>
    <w:rsid w:val="00ED6A73"/>
    <w:rsid w:val="00ED7FBC"/>
    <w:rsid w:val="00EE52C2"/>
    <w:rsid w:val="00EF0522"/>
    <w:rsid w:val="00EF6F86"/>
    <w:rsid w:val="00F05711"/>
    <w:rsid w:val="00F15509"/>
    <w:rsid w:val="00F1607F"/>
    <w:rsid w:val="00F24788"/>
    <w:rsid w:val="00F25507"/>
    <w:rsid w:val="00F35DEF"/>
    <w:rsid w:val="00F37494"/>
    <w:rsid w:val="00F377FF"/>
    <w:rsid w:val="00F455D0"/>
    <w:rsid w:val="00F52F0F"/>
    <w:rsid w:val="00F55FB9"/>
    <w:rsid w:val="00F57AA1"/>
    <w:rsid w:val="00F66D6B"/>
    <w:rsid w:val="00F707AA"/>
    <w:rsid w:val="00F7324A"/>
    <w:rsid w:val="00F758FF"/>
    <w:rsid w:val="00F85EC5"/>
    <w:rsid w:val="00F92098"/>
    <w:rsid w:val="00FA2B14"/>
    <w:rsid w:val="00FA5C36"/>
    <w:rsid w:val="00FA75D8"/>
    <w:rsid w:val="00FA7EFA"/>
    <w:rsid w:val="00FE0572"/>
    <w:rsid w:val="00FE3721"/>
    <w:rsid w:val="00FE4CEB"/>
    <w:rsid w:val="00FF206D"/>
    <w:rsid w:val="00FF5E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7AD9"/>
  <w15:chartTrackingRefBased/>
  <w15:docId w15:val="{DDD5E5A6-ECA6-4AC3-BDED-09FB02E5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79613E"/>
    <w:rPr>
      <w:rFonts w:asciiTheme="minorHAnsi" w:eastAsiaTheme="minorEastAsia" w:hAnsiTheme="minorHAnsi"/>
      <w:sz w:val="20"/>
      <w:lang w:val="en-US"/>
    </w:rPr>
  </w:style>
  <w:style w:type="paragraph" w:styleId="Heading1">
    <w:name w:val="heading 1"/>
    <w:basedOn w:val="Normal"/>
    <w:next w:val="Normal"/>
    <w:link w:val="Heading1Char"/>
    <w:uiPriority w:val="9"/>
    <w:qFormat/>
    <w:rsid w:val="00A171E5"/>
    <w:pPr>
      <w:spacing w:line="276" w:lineRule="auto"/>
      <w:ind w:right="-193"/>
      <w:outlineLvl w:val="0"/>
    </w:pPr>
    <w:rPr>
      <w:rFonts w:asciiTheme="majorHAnsi" w:hAnsiTheme="majorHAnsi" w:cs="Times New Roman (Body CS)"/>
      <w:caps/>
      <w:spacing w:val="30"/>
      <w:sz w:val="24"/>
    </w:rPr>
  </w:style>
  <w:style w:type="paragraph" w:styleId="Heading2">
    <w:name w:val="heading 2"/>
    <w:basedOn w:val="Normal"/>
    <w:next w:val="Normal"/>
    <w:link w:val="Heading2Char"/>
    <w:uiPriority w:val="9"/>
    <w:qFormat/>
    <w:rsid w:val="0079613E"/>
    <w:pPr>
      <w:tabs>
        <w:tab w:val="right" w:pos="10800"/>
      </w:tabs>
      <w:spacing w:before="120"/>
      <w:contextualSpacing/>
      <w:outlineLvl w:val="1"/>
    </w:pPr>
    <w:rPr>
      <w:rFonts w:eastAsiaTheme="minorHAnsi"/>
      <w:b/>
      <w:bCs/>
      <w:szCs w:val="20"/>
    </w:rPr>
  </w:style>
  <w:style w:type="paragraph" w:styleId="Heading3">
    <w:name w:val="heading 3"/>
    <w:basedOn w:val="Normal"/>
    <w:next w:val="Normal"/>
    <w:link w:val="Heading3Char"/>
    <w:uiPriority w:val="9"/>
    <w:qFormat/>
    <w:rsid w:val="002021A0"/>
    <w:pPr>
      <w:spacing w:after="80"/>
      <w:ind w:left="-142" w:right="-147" w:firstLine="142"/>
      <w:outlineLvl w:val="2"/>
    </w:pPr>
    <w:rPr>
      <w:rFonts w:eastAsiaTheme="minorHAnsi"/>
      <w:i/>
      <w:iCs/>
      <w:szCs w:val="20"/>
    </w:rPr>
  </w:style>
  <w:style w:type="paragraph" w:styleId="Heading4">
    <w:name w:val="heading 4"/>
    <w:basedOn w:val="Normal"/>
    <w:next w:val="Normal"/>
    <w:link w:val="Heading4Char"/>
    <w:uiPriority w:val="9"/>
    <w:qFormat/>
    <w:rsid w:val="0079613E"/>
    <w:pPr>
      <w:keepNext/>
      <w:keepLines/>
      <w:outlineLvl w:val="3"/>
    </w:pPr>
    <w:rPr>
      <w:rFonts w:eastAsiaTheme="majorEastAsia" w:cstheme="majorBid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uiPriority w:val="99"/>
    <w:semiHidden/>
    <w:rsid w:val="00A34D96"/>
    <w:pPr>
      <w:widowControl w:val="0"/>
      <w:autoSpaceDE w:val="0"/>
      <w:autoSpaceDN w:val="0"/>
      <w:adjustRightInd w:val="0"/>
      <w:spacing w:line="300" w:lineRule="atLeast"/>
      <w:textAlignment w:val="center"/>
    </w:pPr>
    <w:rPr>
      <w:rFonts w:ascii="CormorantGaramond-Medium" w:hAnsi="CormorantGaramond-Medium" w:cs="CormorantGaramond-Medium"/>
      <w:color w:val="000000"/>
      <w:szCs w:val="20"/>
      <w:lang w:eastAsia="en-US"/>
    </w:rPr>
  </w:style>
  <w:style w:type="paragraph" w:styleId="ListParagraph">
    <w:name w:val="List Paragraph"/>
    <w:basedOn w:val="Normal"/>
    <w:uiPriority w:val="34"/>
    <w:qFormat/>
    <w:rsid w:val="00D2119B"/>
    <w:pPr>
      <w:ind w:left="720"/>
      <w:contextualSpacing/>
    </w:pPr>
  </w:style>
  <w:style w:type="character" w:styleId="Hyperlink">
    <w:name w:val="Hyperlink"/>
    <w:basedOn w:val="DefaultParagraphFont"/>
    <w:uiPriority w:val="99"/>
    <w:unhideWhenUsed/>
    <w:rsid w:val="009877FA"/>
    <w:rPr>
      <w:color w:val="467886" w:themeColor="hyperlink"/>
      <w:u w:val="single"/>
    </w:rPr>
  </w:style>
  <w:style w:type="paragraph" w:styleId="BalloonText">
    <w:name w:val="Balloon Text"/>
    <w:basedOn w:val="Normal"/>
    <w:link w:val="BalloonTextChar"/>
    <w:uiPriority w:val="99"/>
    <w:semiHidden/>
    <w:unhideWhenUsed/>
    <w:rsid w:val="00A7031A"/>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A7031A"/>
    <w:rPr>
      <w:rFonts w:ascii="Times New Roman" w:eastAsiaTheme="minorEastAsia" w:hAnsi="Times New Roman" w:cs="Times New Roman"/>
      <w:sz w:val="26"/>
      <w:szCs w:val="26"/>
    </w:rPr>
  </w:style>
  <w:style w:type="paragraph" w:styleId="Title">
    <w:name w:val="Title"/>
    <w:basedOn w:val="Normal"/>
    <w:next w:val="Normal"/>
    <w:link w:val="TitleChar"/>
    <w:uiPriority w:val="10"/>
    <w:qFormat/>
    <w:rsid w:val="002021A0"/>
    <w:pPr>
      <w:spacing w:line="276" w:lineRule="auto"/>
      <w:ind w:left="-142" w:right="-210" w:firstLine="142"/>
      <w:jc w:val="center"/>
    </w:pPr>
    <w:rPr>
      <w:rFonts w:asciiTheme="majorHAnsi" w:hAnsiTheme="majorHAnsi"/>
      <w:caps/>
      <w:color w:val="FFFFFF" w:themeColor="background1"/>
      <w:spacing w:val="40"/>
      <w:sz w:val="60"/>
      <w:szCs w:val="6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2021A0"/>
    <w:rPr>
      <w:rFonts w:asciiTheme="majorHAnsi" w:eastAsiaTheme="minorEastAsia" w:hAnsiTheme="majorHAnsi"/>
      <w:caps/>
      <w:color w:val="FFFFFF" w:themeColor="background1"/>
      <w:spacing w:val="40"/>
      <w:sz w:val="60"/>
      <w:szCs w:val="60"/>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2021A0"/>
    <w:pPr>
      <w:spacing w:after="240" w:line="276" w:lineRule="auto"/>
      <w:ind w:left="-142" w:right="-210" w:firstLine="142"/>
      <w:jc w:val="center"/>
    </w:pPr>
    <w:rPr>
      <w:rFonts w:eastAsiaTheme="minorHAnsi"/>
      <w:caps/>
      <w:color w:val="FFFFFF" w:themeColor="background1"/>
      <w:spacing w:val="40"/>
      <w:szCs w:val="20"/>
      <w14:textOutline w14:w="9525" w14:cap="rnd" w14:cmpd="sng" w14:algn="ctr">
        <w14:noFill/>
        <w14:prstDash w14:val="solid"/>
        <w14:bevel/>
      </w14:textOutline>
    </w:rPr>
  </w:style>
  <w:style w:type="character" w:customStyle="1" w:styleId="SubtitleChar">
    <w:name w:val="Subtitle Char"/>
    <w:basedOn w:val="DefaultParagraphFont"/>
    <w:link w:val="Subtitle"/>
    <w:uiPriority w:val="11"/>
    <w:rsid w:val="002021A0"/>
    <w:rPr>
      <w:rFonts w:asciiTheme="minorHAnsi" w:hAnsiTheme="minorHAnsi"/>
      <w:caps/>
      <w:color w:val="FFFFFF" w:themeColor="background1"/>
      <w:spacing w:val="40"/>
      <w:sz w:val="20"/>
      <w:szCs w:val="20"/>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A171E5"/>
    <w:rPr>
      <w:rFonts w:asciiTheme="majorHAnsi" w:eastAsiaTheme="minorEastAsia" w:hAnsiTheme="majorHAnsi" w:cs="Times New Roman (Body CS)"/>
      <w:caps/>
      <w:spacing w:val="30"/>
      <w:lang w:val="en-US"/>
    </w:rPr>
  </w:style>
  <w:style w:type="character" w:customStyle="1" w:styleId="Heading2Char">
    <w:name w:val="Heading 2 Char"/>
    <w:basedOn w:val="DefaultParagraphFont"/>
    <w:link w:val="Heading2"/>
    <w:uiPriority w:val="9"/>
    <w:rsid w:val="0079613E"/>
    <w:rPr>
      <w:rFonts w:asciiTheme="minorHAnsi" w:hAnsiTheme="minorHAnsi"/>
      <w:b/>
      <w:bCs/>
      <w:sz w:val="20"/>
      <w:szCs w:val="20"/>
      <w:lang w:val="en-US"/>
    </w:rPr>
  </w:style>
  <w:style w:type="character" w:customStyle="1" w:styleId="Heading3Char">
    <w:name w:val="Heading 3 Char"/>
    <w:basedOn w:val="DefaultParagraphFont"/>
    <w:link w:val="Heading3"/>
    <w:uiPriority w:val="9"/>
    <w:rsid w:val="002021A0"/>
    <w:rPr>
      <w:rFonts w:asciiTheme="minorHAnsi" w:hAnsiTheme="minorHAnsi"/>
      <w:i/>
      <w:iCs/>
      <w:sz w:val="20"/>
      <w:szCs w:val="20"/>
    </w:rPr>
  </w:style>
  <w:style w:type="paragraph" w:customStyle="1" w:styleId="Graphicsanchor">
    <w:name w:val="Graphics anchor"/>
    <w:basedOn w:val="Normal"/>
    <w:qFormat/>
    <w:rsid w:val="002021A0"/>
    <w:rPr>
      <w:rFonts w:eastAsiaTheme="minorHAnsi"/>
      <w:sz w:val="8"/>
      <w:szCs w:val="8"/>
    </w:rPr>
  </w:style>
  <w:style w:type="paragraph" w:styleId="ListBullet">
    <w:name w:val="List Bullet"/>
    <w:basedOn w:val="Normal"/>
    <w:uiPriority w:val="99"/>
    <w:rsid w:val="0079613E"/>
    <w:pPr>
      <w:numPr>
        <w:numId w:val="6"/>
      </w:numPr>
      <w:ind w:left="720"/>
      <w:contextualSpacing/>
    </w:pPr>
  </w:style>
  <w:style w:type="paragraph" w:styleId="List">
    <w:name w:val="List"/>
    <w:basedOn w:val="Normal"/>
    <w:uiPriority w:val="99"/>
    <w:rsid w:val="00293782"/>
    <w:pPr>
      <w:spacing w:before="120" w:line="360" w:lineRule="auto"/>
      <w:ind w:left="360" w:hanging="360"/>
      <w:contextualSpacing/>
    </w:pPr>
  </w:style>
  <w:style w:type="character" w:customStyle="1" w:styleId="Heading4Char">
    <w:name w:val="Heading 4 Char"/>
    <w:basedOn w:val="DefaultParagraphFont"/>
    <w:link w:val="Heading4"/>
    <w:uiPriority w:val="9"/>
    <w:rsid w:val="0079613E"/>
    <w:rPr>
      <w:rFonts w:asciiTheme="minorHAnsi" w:eastAsiaTheme="majorEastAsia" w:hAnsiTheme="minorHAnsi" w:cstheme="majorBidi"/>
      <w:iCs/>
      <w:caps/>
      <w:sz w:val="20"/>
      <w:lang w:val="en-US"/>
    </w:rPr>
  </w:style>
  <w:style w:type="character" w:styleId="UnresolvedMention">
    <w:name w:val="Unresolved Mention"/>
    <w:basedOn w:val="DefaultParagraphFont"/>
    <w:uiPriority w:val="99"/>
    <w:semiHidden/>
    <w:rsid w:val="00017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62530324">
      <w:bodyDiv w:val="1"/>
      <w:marLeft w:val="0"/>
      <w:marRight w:val="0"/>
      <w:marTop w:val="0"/>
      <w:marBottom w:val="0"/>
      <w:divBdr>
        <w:top w:val="none" w:sz="0" w:space="0" w:color="auto"/>
        <w:left w:val="none" w:sz="0" w:space="0" w:color="auto"/>
        <w:bottom w:val="none" w:sz="0" w:space="0" w:color="auto"/>
        <w:right w:val="none" w:sz="0" w:space="0" w:color="auto"/>
      </w:divBdr>
    </w:div>
    <w:div w:id="407508013">
      <w:bodyDiv w:val="1"/>
      <w:marLeft w:val="0"/>
      <w:marRight w:val="0"/>
      <w:marTop w:val="0"/>
      <w:marBottom w:val="0"/>
      <w:divBdr>
        <w:top w:val="none" w:sz="0" w:space="0" w:color="auto"/>
        <w:left w:val="none" w:sz="0" w:space="0" w:color="auto"/>
        <w:bottom w:val="none" w:sz="0" w:space="0" w:color="auto"/>
        <w:right w:val="none" w:sz="0" w:space="0" w:color="auto"/>
      </w:divBdr>
    </w:div>
    <w:div w:id="2119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rand-heliotrope-aa5b23.netlify.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in/madhumathi-a-754a562a6" TargetMode="External"/><Relationship Id="rId5" Type="http://schemas.openxmlformats.org/officeDocument/2006/relationships/numbering" Target="numbering.xml"/><Relationship Id="rId10" Type="http://schemas.openxmlformats.org/officeDocument/2006/relationships/hyperlink" Target="mailto:madhumathi2201@gmail.com" TargetMode="External"/><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Modern%20simple%20product%20manager%20resume.dotx" TargetMode="External"/></Relationships>
</file>

<file path=word/theme/theme1.xml><?xml version="1.0" encoding="utf-8"?>
<a:theme xmlns:a="http://schemas.openxmlformats.org/drawingml/2006/main" name="Office Theme">
  <a:themeElements>
    <a:clrScheme name="Custom 12">
      <a:dk1>
        <a:srgbClr val="000000"/>
      </a:dk1>
      <a:lt1>
        <a:srgbClr val="FFFFFF"/>
      </a:lt1>
      <a:dk2>
        <a:srgbClr val="0E2841"/>
      </a:dk2>
      <a:lt2>
        <a:srgbClr val="E8E8E8"/>
      </a:lt2>
      <a:accent1>
        <a:srgbClr val="001C36"/>
      </a:accent1>
      <a:accent2>
        <a:srgbClr val="B0A116"/>
      </a:accent2>
      <a:accent3>
        <a:srgbClr val="EB943F"/>
      </a:accent3>
      <a:accent4>
        <a:srgbClr val="D1DBDC"/>
      </a:accent4>
      <a:accent5>
        <a:srgbClr val="E5D4BC"/>
      </a:accent5>
      <a:accent6>
        <a:srgbClr val="242C00"/>
      </a:accent6>
      <a:hlink>
        <a:srgbClr val="467886"/>
      </a:hlink>
      <a:folHlink>
        <a:srgbClr val="96607D"/>
      </a:folHlink>
    </a:clrScheme>
    <a:fontScheme name="Custom 29">
      <a:majorFont>
        <a:latin typeface="Baskerville Old Face"/>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9C3942B8-33D5-A34E-AD39-9A1465CFDE49}">
  <ds:schemaRefs>
    <ds:schemaRef ds:uri="http://schemas.openxmlformats.org/officeDocument/2006/bibliography"/>
  </ds:schemaRefs>
</ds:datastoreItem>
</file>

<file path=customXml/itemProps2.xml><?xml version="1.0" encoding="utf-8"?>
<ds:datastoreItem xmlns:ds="http://schemas.openxmlformats.org/officeDocument/2006/customXml" ds:itemID="{1F9CDDB5-3763-4C0E-B2FC-4A0855874146}">
  <ds:schemaRefs>
    <ds:schemaRef ds:uri="http://schemas.microsoft.com/sharepoint/v3/contenttype/forms"/>
  </ds:schemaRefs>
</ds:datastoreItem>
</file>

<file path=customXml/itemProps3.xml><?xml version="1.0" encoding="utf-8"?>
<ds:datastoreItem xmlns:ds="http://schemas.openxmlformats.org/officeDocument/2006/customXml" ds:itemID="{F4F20522-1F3E-4254-B83A-DAAEAC6AB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B7E80E-B027-412A-8CD3-97202D0362C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product manager resume</Template>
  <TotalTime>45</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mathi</dc:creator>
  <cp:keywords/>
  <dc:description/>
  <cp:lastModifiedBy>madhu mathi</cp:lastModifiedBy>
  <cp:revision>1</cp:revision>
  <cp:lastPrinted>2022-10-10T09:09:00Z</cp:lastPrinted>
  <dcterms:created xsi:type="dcterms:W3CDTF">2025-04-04T12:15:00Z</dcterms:created>
  <dcterms:modified xsi:type="dcterms:W3CDTF">2025-04-04T13:00:00Z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6493700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